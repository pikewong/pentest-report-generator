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ACCB" w14:textId="77777777" w:rsidR="009C54D5" w:rsidRPr="00A469E8" w:rsidRDefault="009C54D5" w:rsidP="00A469E8">
      <w:bookmarkStart w:id="0" w:name="_GoBack"/>
      <w:bookmarkEnd w:id="0"/>
    </w:p>
    <w:sectPr w:rsidR="009C54D5" w:rsidRPr="00A469E8" w:rsidSect="00740EE9">
      <w:headerReference w:type="default" r:id="rId8"/>
      <w:pgSz w:w="11906" w:h="16838"/>
      <w:pgMar w:top="1440" w:right="1440" w:bottom="1440" w:left="144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757A7" w14:textId="77777777" w:rsidR="00E47086" w:rsidRDefault="00E47086">
      <w:r>
        <w:separator/>
      </w:r>
    </w:p>
  </w:endnote>
  <w:endnote w:type="continuationSeparator" w:id="0">
    <w:p w14:paraId="2D79DBE7" w14:textId="77777777" w:rsidR="00E47086" w:rsidRDefault="00E4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黑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儷細黑">
    <w:altName w:val="Arial Unicode MS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vantGarde Md BT">
    <w:charset w:val="00"/>
    <w:family w:val="swiss"/>
    <w:pitch w:val="variable"/>
    <w:sig w:usb0="00000087" w:usb1="00000000" w:usb2="00000000" w:usb3="00000000" w:csb0="0000001B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Times New Roman"/>
    <w:charset w:val="00"/>
    <w:family w:val="auto"/>
    <w:pitch w:val="variable"/>
    <w:sig w:usb0="800000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138DF" w14:textId="77777777" w:rsidR="00E47086" w:rsidRDefault="00E47086">
      <w:r>
        <w:separator/>
      </w:r>
    </w:p>
  </w:footnote>
  <w:footnote w:type="continuationSeparator" w:id="0">
    <w:p w14:paraId="076EFD31" w14:textId="77777777" w:rsidR="00E47086" w:rsidRDefault="00E47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AEA78" w14:textId="6EFA6CD0" w:rsidR="005577A2" w:rsidRPr="0005457E" w:rsidRDefault="005577A2" w:rsidP="00684546">
    <w:pPr>
      <w:pStyle w:val="Header1"/>
      <w:tabs>
        <w:tab w:val="clear" w:pos="2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5F2"/>
    <w:multiLevelType w:val="hybridMultilevel"/>
    <w:tmpl w:val="842C181C"/>
    <w:lvl w:ilvl="0" w:tplc="FE2EE5B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40018D"/>
    <w:multiLevelType w:val="hybridMultilevel"/>
    <w:tmpl w:val="84B810DE"/>
    <w:lvl w:ilvl="0" w:tplc="8B2462C4">
      <w:start w:val="1"/>
      <w:numFmt w:val="decimal"/>
      <w:suff w:val="space"/>
      <w:lvlText w:val="%1."/>
      <w:lvlJc w:val="left"/>
      <w:pPr>
        <w:ind w:left="0" w:firstLine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947499"/>
    <w:multiLevelType w:val="hybridMultilevel"/>
    <w:tmpl w:val="02AA9F80"/>
    <w:lvl w:ilvl="0" w:tplc="3C700C6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4E67CC"/>
    <w:multiLevelType w:val="hybridMultilevel"/>
    <w:tmpl w:val="4622FC2E"/>
    <w:lvl w:ilvl="0" w:tplc="6C36C2A2">
      <w:numFmt w:val="bullet"/>
      <w:suff w:val="space"/>
      <w:lvlText w:val="-"/>
      <w:lvlJc w:val="left"/>
      <w:pPr>
        <w:ind w:left="0" w:firstLine="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4483B74"/>
    <w:multiLevelType w:val="hybridMultilevel"/>
    <w:tmpl w:val="84B810DE"/>
    <w:lvl w:ilvl="0" w:tplc="8B2462C4">
      <w:start w:val="1"/>
      <w:numFmt w:val="decimal"/>
      <w:suff w:val="space"/>
      <w:lvlText w:val="%1."/>
      <w:lvlJc w:val="left"/>
      <w:pPr>
        <w:ind w:left="0" w:firstLine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334A91"/>
    <w:multiLevelType w:val="hybridMultilevel"/>
    <w:tmpl w:val="B6C651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EA2368"/>
    <w:multiLevelType w:val="hybridMultilevel"/>
    <w:tmpl w:val="84B810DE"/>
    <w:lvl w:ilvl="0" w:tplc="8B2462C4">
      <w:start w:val="1"/>
      <w:numFmt w:val="decimal"/>
      <w:suff w:val="space"/>
      <w:lvlText w:val="%1."/>
      <w:lvlJc w:val="left"/>
      <w:pPr>
        <w:ind w:firstLine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 w15:restartNumberingAfterBreak="0">
    <w:nsid w:val="1F6801B6"/>
    <w:multiLevelType w:val="hybridMultilevel"/>
    <w:tmpl w:val="54745602"/>
    <w:lvl w:ilvl="0" w:tplc="32DC864C">
      <w:start w:val="1"/>
      <w:numFmt w:val="lowerLetter"/>
      <w:lvlText w:val="(%1)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 w15:restartNumberingAfterBreak="0">
    <w:nsid w:val="219E5BA5"/>
    <w:multiLevelType w:val="hybridMultilevel"/>
    <w:tmpl w:val="227E9F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3202B46"/>
    <w:multiLevelType w:val="hybridMultilevel"/>
    <w:tmpl w:val="F4586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04A4E"/>
    <w:multiLevelType w:val="multilevel"/>
    <w:tmpl w:val="BF04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71F63"/>
    <w:multiLevelType w:val="hybridMultilevel"/>
    <w:tmpl w:val="95D21B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93F1442"/>
    <w:multiLevelType w:val="hybridMultilevel"/>
    <w:tmpl w:val="516E6374"/>
    <w:lvl w:ilvl="0" w:tplc="F57086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B0704F"/>
    <w:multiLevelType w:val="hybridMultilevel"/>
    <w:tmpl w:val="B13A7B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9C40F37"/>
    <w:multiLevelType w:val="hybridMultilevel"/>
    <w:tmpl w:val="B4A233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D9D7DB9"/>
    <w:multiLevelType w:val="multilevel"/>
    <w:tmpl w:val="DC6EFB9A"/>
    <w:lvl w:ilvl="0">
      <w:start w:val="1"/>
      <w:numFmt w:val="upperLetter"/>
      <w:pStyle w:val="AppendixHeading1"/>
      <w:lvlText w:val="Appendix %1: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Appendix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 w15:restartNumberingAfterBreak="0">
    <w:nsid w:val="42951973"/>
    <w:multiLevelType w:val="hybridMultilevel"/>
    <w:tmpl w:val="52A28F9E"/>
    <w:lvl w:ilvl="0" w:tplc="0428B788">
      <w:numFmt w:val="bullet"/>
      <w:suff w:val="space"/>
      <w:lvlText w:val="-"/>
      <w:lvlJc w:val="left"/>
      <w:pPr>
        <w:ind w:left="0" w:firstLine="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4EF0B4F"/>
    <w:multiLevelType w:val="hybridMultilevel"/>
    <w:tmpl w:val="F7C61F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45111F2"/>
    <w:multiLevelType w:val="hybridMultilevel"/>
    <w:tmpl w:val="65A250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8DF6858"/>
    <w:multiLevelType w:val="hybridMultilevel"/>
    <w:tmpl w:val="7D5A850C"/>
    <w:lvl w:ilvl="0" w:tplc="3C700C60">
      <w:numFmt w:val="bullet"/>
      <w:lvlText w:val="-"/>
      <w:lvlJc w:val="left"/>
      <w:pPr>
        <w:ind w:left="480" w:hanging="48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A9F0272"/>
    <w:multiLevelType w:val="hybridMultilevel"/>
    <w:tmpl w:val="CA72F370"/>
    <w:lvl w:ilvl="0" w:tplc="6ED43B5C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E7701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 w15:restartNumberingAfterBreak="0">
    <w:nsid w:val="7FD44F32"/>
    <w:multiLevelType w:val="hybridMultilevel"/>
    <w:tmpl w:val="100AD2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9"/>
  </w:num>
  <w:num w:numId="4">
    <w:abstractNumId w:val="8"/>
  </w:num>
  <w:num w:numId="5">
    <w:abstractNumId w:val="5"/>
  </w:num>
  <w:num w:numId="6">
    <w:abstractNumId w:val="17"/>
  </w:num>
  <w:num w:numId="7">
    <w:abstractNumId w:val="2"/>
  </w:num>
  <w:num w:numId="8">
    <w:abstractNumId w:val="1"/>
  </w:num>
  <w:num w:numId="9">
    <w:abstractNumId w:val="15"/>
  </w:num>
  <w:num w:numId="10">
    <w:abstractNumId w:val="4"/>
  </w:num>
  <w:num w:numId="11">
    <w:abstractNumId w:val="11"/>
  </w:num>
  <w:num w:numId="12">
    <w:abstractNumId w:val="14"/>
  </w:num>
  <w:num w:numId="13">
    <w:abstractNumId w:val="15"/>
    <w:lvlOverride w:ilvl="0">
      <w:lvl w:ilvl="0">
        <w:start w:val="1"/>
        <w:numFmt w:val="upperLetter"/>
        <w:pStyle w:val="AppendixHeading1"/>
        <w:lvlText w:val="Appendix %1"/>
        <w:lvlJc w:val="left"/>
        <w:pPr>
          <w:ind w:left="2134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AppendixHeading2"/>
        <w:lvlText w:val="%1.%2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4">
    <w:abstractNumId w:val="20"/>
  </w:num>
  <w:num w:numId="15">
    <w:abstractNumId w:val="15"/>
    <w:lvlOverride w:ilvl="0">
      <w:lvl w:ilvl="0">
        <w:start w:val="1"/>
        <w:numFmt w:val="upperLetter"/>
        <w:pStyle w:val="AppendixHeading1"/>
        <w:lvlText w:val="Appendix %1"/>
        <w:lvlJc w:val="left"/>
        <w:pPr>
          <w:tabs>
            <w:tab w:val="num" w:pos="2268"/>
          </w:tabs>
          <w:ind w:left="2268" w:hanging="2268"/>
        </w:pPr>
        <w:rPr>
          <w:rFonts w:cs="Times New Roman" w:hint="eastAsia"/>
        </w:rPr>
      </w:lvl>
    </w:lvlOverride>
    <w:lvlOverride w:ilvl="1">
      <w:lvl w:ilvl="1">
        <w:start w:val="1"/>
        <w:numFmt w:val="decimal"/>
        <w:pStyle w:val="AppendixHeading2"/>
        <w:lvlText w:val="%1.%2"/>
        <w:lvlJc w:val="left"/>
        <w:pPr>
          <w:ind w:left="576" w:hanging="576"/>
        </w:pPr>
        <w:rPr>
          <w:rFonts w:cs="Times New Roman"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cs="Times New Roman"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cs="Times New Roman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cs="Times New Roman"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cs="Times New Roman"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cs="Times New Roman" w:hint="eastAsia"/>
        </w:rPr>
      </w:lvl>
    </w:lvlOverride>
  </w:num>
  <w:num w:numId="16">
    <w:abstractNumId w:val="6"/>
  </w:num>
  <w:num w:numId="17">
    <w:abstractNumId w:val="7"/>
  </w:num>
  <w:num w:numId="18">
    <w:abstractNumId w:val="13"/>
  </w:num>
  <w:num w:numId="19">
    <w:abstractNumId w:val="12"/>
  </w:num>
  <w:num w:numId="20">
    <w:abstractNumId w:val="10"/>
  </w:num>
  <w:num w:numId="21">
    <w:abstractNumId w:val="19"/>
  </w:num>
  <w:num w:numId="22">
    <w:abstractNumId w:val="16"/>
  </w:num>
  <w:num w:numId="23">
    <w:abstractNumId w:val="3"/>
  </w:num>
  <w:num w:numId="24">
    <w:abstractNumId w:val="22"/>
  </w:num>
  <w:num w:numId="25">
    <w:abstractNumId w:val="0"/>
  </w:num>
  <w:num w:numId="26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9C"/>
    <w:rsid w:val="00002F31"/>
    <w:rsid w:val="00002F67"/>
    <w:rsid w:val="00012368"/>
    <w:rsid w:val="00021F9C"/>
    <w:rsid w:val="00022BB9"/>
    <w:rsid w:val="0002308A"/>
    <w:rsid w:val="0002481D"/>
    <w:rsid w:val="00025556"/>
    <w:rsid w:val="00026107"/>
    <w:rsid w:val="00026A09"/>
    <w:rsid w:val="00034C11"/>
    <w:rsid w:val="000352D9"/>
    <w:rsid w:val="00043973"/>
    <w:rsid w:val="00044156"/>
    <w:rsid w:val="000458CD"/>
    <w:rsid w:val="00053309"/>
    <w:rsid w:val="0005457E"/>
    <w:rsid w:val="00055770"/>
    <w:rsid w:val="000573C6"/>
    <w:rsid w:val="00057E9B"/>
    <w:rsid w:val="00064785"/>
    <w:rsid w:val="00066960"/>
    <w:rsid w:val="00066CD3"/>
    <w:rsid w:val="00073424"/>
    <w:rsid w:val="000734D4"/>
    <w:rsid w:val="0007725A"/>
    <w:rsid w:val="0008032A"/>
    <w:rsid w:val="00081A4E"/>
    <w:rsid w:val="000830D7"/>
    <w:rsid w:val="00086895"/>
    <w:rsid w:val="00086FE0"/>
    <w:rsid w:val="00087362"/>
    <w:rsid w:val="00087A3B"/>
    <w:rsid w:val="00091A8D"/>
    <w:rsid w:val="00091BF2"/>
    <w:rsid w:val="00091D52"/>
    <w:rsid w:val="0009231B"/>
    <w:rsid w:val="00093B79"/>
    <w:rsid w:val="000950CC"/>
    <w:rsid w:val="00096C4E"/>
    <w:rsid w:val="000A0DFB"/>
    <w:rsid w:val="000A2774"/>
    <w:rsid w:val="000A28BF"/>
    <w:rsid w:val="000A41FA"/>
    <w:rsid w:val="000A47AD"/>
    <w:rsid w:val="000B09B0"/>
    <w:rsid w:val="000B2336"/>
    <w:rsid w:val="000B38B5"/>
    <w:rsid w:val="000B3926"/>
    <w:rsid w:val="000B64E8"/>
    <w:rsid w:val="000C0EDF"/>
    <w:rsid w:val="000C1BFD"/>
    <w:rsid w:val="000C36B5"/>
    <w:rsid w:val="000C3AFE"/>
    <w:rsid w:val="000C5441"/>
    <w:rsid w:val="000C58D5"/>
    <w:rsid w:val="000C74D4"/>
    <w:rsid w:val="000C7CE9"/>
    <w:rsid w:val="000D1B56"/>
    <w:rsid w:val="000D297E"/>
    <w:rsid w:val="000D5664"/>
    <w:rsid w:val="000D7C53"/>
    <w:rsid w:val="000E0001"/>
    <w:rsid w:val="000E21F5"/>
    <w:rsid w:val="000E2360"/>
    <w:rsid w:val="000E3B6A"/>
    <w:rsid w:val="000E4887"/>
    <w:rsid w:val="000E6CDD"/>
    <w:rsid w:val="000E709B"/>
    <w:rsid w:val="000E77EF"/>
    <w:rsid w:val="000F3903"/>
    <w:rsid w:val="000F522C"/>
    <w:rsid w:val="000F596C"/>
    <w:rsid w:val="000F5C88"/>
    <w:rsid w:val="000F7AF1"/>
    <w:rsid w:val="00100824"/>
    <w:rsid w:val="00100B43"/>
    <w:rsid w:val="001012FC"/>
    <w:rsid w:val="00102C9C"/>
    <w:rsid w:val="0010593E"/>
    <w:rsid w:val="00110365"/>
    <w:rsid w:val="00110AD9"/>
    <w:rsid w:val="00111A57"/>
    <w:rsid w:val="00112621"/>
    <w:rsid w:val="0011604F"/>
    <w:rsid w:val="001212FE"/>
    <w:rsid w:val="00122792"/>
    <w:rsid w:val="00123E00"/>
    <w:rsid w:val="0012423D"/>
    <w:rsid w:val="00124902"/>
    <w:rsid w:val="0012699E"/>
    <w:rsid w:val="00126F88"/>
    <w:rsid w:val="001312D0"/>
    <w:rsid w:val="00133621"/>
    <w:rsid w:val="00134BD1"/>
    <w:rsid w:val="00134E78"/>
    <w:rsid w:val="0013797D"/>
    <w:rsid w:val="00144DA9"/>
    <w:rsid w:val="0015058B"/>
    <w:rsid w:val="00151C39"/>
    <w:rsid w:val="00155F8D"/>
    <w:rsid w:val="001562F5"/>
    <w:rsid w:val="001573D0"/>
    <w:rsid w:val="001613CB"/>
    <w:rsid w:val="001620B5"/>
    <w:rsid w:val="00163266"/>
    <w:rsid w:val="001652E0"/>
    <w:rsid w:val="001712B8"/>
    <w:rsid w:val="00171746"/>
    <w:rsid w:val="00175929"/>
    <w:rsid w:val="0018245F"/>
    <w:rsid w:val="00185F7F"/>
    <w:rsid w:val="00186681"/>
    <w:rsid w:val="00190963"/>
    <w:rsid w:val="0019139E"/>
    <w:rsid w:val="00195C10"/>
    <w:rsid w:val="001975F3"/>
    <w:rsid w:val="001A4533"/>
    <w:rsid w:val="001A48AE"/>
    <w:rsid w:val="001A4C3D"/>
    <w:rsid w:val="001B26CC"/>
    <w:rsid w:val="001B42DD"/>
    <w:rsid w:val="001B4A05"/>
    <w:rsid w:val="001B7EE2"/>
    <w:rsid w:val="001C11BB"/>
    <w:rsid w:val="001C1743"/>
    <w:rsid w:val="001C1AFF"/>
    <w:rsid w:val="001C1F96"/>
    <w:rsid w:val="001C2266"/>
    <w:rsid w:val="001C5EA4"/>
    <w:rsid w:val="001D232F"/>
    <w:rsid w:val="001D41D1"/>
    <w:rsid w:val="001D42A5"/>
    <w:rsid w:val="001D6EC5"/>
    <w:rsid w:val="001D6EC7"/>
    <w:rsid w:val="001D7BAA"/>
    <w:rsid w:val="001E0A0A"/>
    <w:rsid w:val="001E2636"/>
    <w:rsid w:val="001E274C"/>
    <w:rsid w:val="001E2C80"/>
    <w:rsid w:val="001E3EFB"/>
    <w:rsid w:val="001E442A"/>
    <w:rsid w:val="001E6BD7"/>
    <w:rsid w:val="001F0D89"/>
    <w:rsid w:val="001F1890"/>
    <w:rsid w:val="001F4320"/>
    <w:rsid w:val="001F464E"/>
    <w:rsid w:val="001F5656"/>
    <w:rsid w:val="001F6374"/>
    <w:rsid w:val="00200773"/>
    <w:rsid w:val="00200A67"/>
    <w:rsid w:val="00202137"/>
    <w:rsid w:val="002035CA"/>
    <w:rsid w:val="00203AD4"/>
    <w:rsid w:val="00204186"/>
    <w:rsid w:val="00204E76"/>
    <w:rsid w:val="00205FC2"/>
    <w:rsid w:val="00206A53"/>
    <w:rsid w:val="00210361"/>
    <w:rsid w:val="00210670"/>
    <w:rsid w:val="00211522"/>
    <w:rsid w:val="00214D1C"/>
    <w:rsid w:val="00216D61"/>
    <w:rsid w:val="0021787A"/>
    <w:rsid w:val="002218E1"/>
    <w:rsid w:val="002310E7"/>
    <w:rsid w:val="00233373"/>
    <w:rsid w:val="0023697A"/>
    <w:rsid w:val="0024023F"/>
    <w:rsid w:val="00242BDD"/>
    <w:rsid w:val="00243742"/>
    <w:rsid w:val="00243FEC"/>
    <w:rsid w:val="00244189"/>
    <w:rsid w:val="00244539"/>
    <w:rsid w:val="00247694"/>
    <w:rsid w:val="00250009"/>
    <w:rsid w:val="002501C1"/>
    <w:rsid w:val="002502BF"/>
    <w:rsid w:val="0025042A"/>
    <w:rsid w:val="00252FA7"/>
    <w:rsid w:val="0025401E"/>
    <w:rsid w:val="0025431E"/>
    <w:rsid w:val="00255367"/>
    <w:rsid w:val="002555B1"/>
    <w:rsid w:val="00257933"/>
    <w:rsid w:val="00257CF5"/>
    <w:rsid w:val="00265C42"/>
    <w:rsid w:val="002723D0"/>
    <w:rsid w:val="00276188"/>
    <w:rsid w:val="00277EAE"/>
    <w:rsid w:val="0028009B"/>
    <w:rsid w:val="002804C0"/>
    <w:rsid w:val="00282064"/>
    <w:rsid w:val="00284A1B"/>
    <w:rsid w:val="00286EF7"/>
    <w:rsid w:val="00287601"/>
    <w:rsid w:val="00291211"/>
    <w:rsid w:val="002912FD"/>
    <w:rsid w:val="002A268F"/>
    <w:rsid w:val="002A3D72"/>
    <w:rsid w:val="002B0477"/>
    <w:rsid w:val="002B10BF"/>
    <w:rsid w:val="002B27A0"/>
    <w:rsid w:val="002B3610"/>
    <w:rsid w:val="002B4561"/>
    <w:rsid w:val="002C37A6"/>
    <w:rsid w:val="002D25C4"/>
    <w:rsid w:val="002D2B33"/>
    <w:rsid w:val="002D733E"/>
    <w:rsid w:val="002E02EB"/>
    <w:rsid w:val="002E2086"/>
    <w:rsid w:val="002E218B"/>
    <w:rsid w:val="002E4C6C"/>
    <w:rsid w:val="002E4D3A"/>
    <w:rsid w:val="002E56BA"/>
    <w:rsid w:val="002E64F6"/>
    <w:rsid w:val="002E6787"/>
    <w:rsid w:val="002F0C50"/>
    <w:rsid w:val="002F0F79"/>
    <w:rsid w:val="002F102B"/>
    <w:rsid w:val="002F1216"/>
    <w:rsid w:val="002F27E7"/>
    <w:rsid w:val="002F3C7B"/>
    <w:rsid w:val="002F605C"/>
    <w:rsid w:val="002F7A19"/>
    <w:rsid w:val="00300DAC"/>
    <w:rsid w:val="0030522F"/>
    <w:rsid w:val="003067AA"/>
    <w:rsid w:val="00306925"/>
    <w:rsid w:val="00307D2E"/>
    <w:rsid w:val="00310D48"/>
    <w:rsid w:val="00312070"/>
    <w:rsid w:val="0031251C"/>
    <w:rsid w:val="00313DAF"/>
    <w:rsid w:val="00313FBB"/>
    <w:rsid w:val="00315B02"/>
    <w:rsid w:val="00320E0F"/>
    <w:rsid w:val="00321184"/>
    <w:rsid w:val="00321AAF"/>
    <w:rsid w:val="00321F34"/>
    <w:rsid w:val="00323159"/>
    <w:rsid w:val="00324563"/>
    <w:rsid w:val="003261CE"/>
    <w:rsid w:val="003279FC"/>
    <w:rsid w:val="00335488"/>
    <w:rsid w:val="00336A45"/>
    <w:rsid w:val="00342AF6"/>
    <w:rsid w:val="003471A9"/>
    <w:rsid w:val="00353847"/>
    <w:rsid w:val="003540E6"/>
    <w:rsid w:val="00354FFC"/>
    <w:rsid w:val="00361382"/>
    <w:rsid w:val="0036249E"/>
    <w:rsid w:val="0036405A"/>
    <w:rsid w:val="00367BE5"/>
    <w:rsid w:val="00370799"/>
    <w:rsid w:val="00372EF3"/>
    <w:rsid w:val="003765CB"/>
    <w:rsid w:val="003778AA"/>
    <w:rsid w:val="00380850"/>
    <w:rsid w:val="00385AE7"/>
    <w:rsid w:val="00390136"/>
    <w:rsid w:val="00390212"/>
    <w:rsid w:val="00391989"/>
    <w:rsid w:val="00394179"/>
    <w:rsid w:val="00394B62"/>
    <w:rsid w:val="0039541D"/>
    <w:rsid w:val="00395C6F"/>
    <w:rsid w:val="003A0728"/>
    <w:rsid w:val="003A1069"/>
    <w:rsid w:val="003A16AA"/>
    <w:rsid w:val="003A3788"/>
    <w:rsid w:val="003A3B29"/>
    <w:rsid w:val="003A4974"/>
    <w:rsid w:val="003A4B20"/>
    <w:rsid w:val="003A6D36"/>
    <w:rsid w:val="003A7DBA"/>
    <w:rsid w:val="003B037B"/>
    <w:rsid w:val="003B0C08"/>
    <w:rsid w:val="003B132A"/>
    <w:rsid w:val="003B359F"/>
    <w:rsid w:val="003B3C41"/>
    <w:rsid w:val="003B3EE4"/>
    <w:rsid w:val="003B6CED"/>
    <w:rsid w:val="003B74F5"/>
    <w:rsid w:val="003B79E7"/>
    <w:rsid w:val="003C08E1"/>
    <w:rsid w:val="003C6101"/>
    <w:rsid w:val="003C7043"/>
    <w:rsid w:val="003C773F"/>
    <w:rsid w:val="003D0031"/>
    <w:rsid w:val="003D04D6"/>
    <w:rsid w:val="003D2949"/>
    <w:rsid w:val="003D35E9"/>
    <w:rsid w:val="003D3609"/>
    <w:rsid w:val="003D4978"/>
    <w:rsid w:val="003E0403"/>
    <w:rsid w:val="003E0CC9"/>
    <w:rsid w:val="003E571D"/>
    <w:rsid w:val="003E7580"/>
    <w:rsid w:val="003F5133"/>
    <w:rsid w:val="003F6819"/>
    <w:rsid w:val="003F7FB1"/>
    <w:rsid w:val="00400457"/>
    <w:rsid w:val="0040062E"/>
    <w:rsid w:val="004015BC"/>
    <w:rsid w:val="00404C3B"/>
    <w:rsid w:val="00405699"/>
    <w:rsid w:val="0040586C"/>
    <w:rsid w:val="00407C72"/>
    <w:rsid w:val="00412D62"/>
    <w:rsid w:val="00413540"/>
    <w:rsid w:val="00414C88"/>
    <w:rsid w:val="004174C2"/>
    <w:rsid w:val="0042003C"/>
    <w:rsid w:val="0042026D"/>
    <w:rsid w:val="00421D60"/>
    <w:rsid w:val="00424B74"/>
    <w:rsid w:val="00426FE5"/>
    <w:rsid w:val="0043103F"/>
    <w:rsid w:val="0043342C"/>
    <w:rsid w:val="0044060B"/>
    <w:rsid w:val="004415A7"/>
    <w:rsid w:val="004457A3"/>
    <w:rsid w:val="00445E6A"/>
    <w:rsid w:val="00446E94"/>
    <w:rsid w:val="00455212"/>
    <w:rsid w:val="00460B66"/>
    <w:rsid w:val="004647FD"/>
    <w:rsid w:val="00465396"/>
    <w:rsid w:val="004675C4"/>
    <w:rsid w:val="004719B3"/>
    <w:rsid w:val="00472E40"/>
    <w:rsid w:val="00472FA6"/>
    <w:rsid w:val="0047430D"/>
    <w:rsid w:val="004750AF"/>
    <w:rsid w:val="004753F9"/>
    <w:rsid w:val="004765C8"/>
    <w:rsid w:val="00481040"/>
    <w:rsid w:val="00481304"/>
    <w:rsid w:val="00483665"/>
    <w:rsid w:val="00483B01"/>
    <w:rsid w:val="00485C01"/>
    <w:rsid w:val="0048790B"/>
    <w:rsid w:val="00490182"/>
    <w:rsid w:val="00490250"/>
    <w:rsid w:val="0049069B"/>
    <w:rsid w:val="00491FC4"/>
    <w:rsid w:val="00493198"/>
    <w:rsid w:val="00494212"/>
    <w:rsid w:val="00494330"/>
    <w:rsid w:val="00494AEE"/>
    <w:rsid w:val="004A31C0"/>
    <w:rsid w:val="004A33DB"/>
    <w:rsid w:val="004A4286"/>
    <w:rsid w:val="004A57DF"/>
    <w:rsid w:val="004A5DDC"/>
    <w:rsid w:val="004A7FDC"/>
    <w:rsid w:val="004B22A4"/>
    <w:rsid w:val="004B327F"/>
    <w:rsid w:val="004B3B2B"/>
    <w:rsid w:val="004C262C"/>
    <w:rsid w:val="004C39CF"/>
    <w:rsid w:val="004C51F5"/>
    <w:rsid w:val="004C5517"/>
    <w:rsid w:val="004C5730"/>
    <w:rsid w:val="004C7913"/>
    <w:rsid w:val="004E119C"/>
    <w:rsid w:val="004E2AEC"/>
    <w:rsid w:val="004E5A12"/>
    <w:rsid w:val="004E5C00"/>
    <w:rsid w:val="004E5FCE"/>
    <w:rsid w:val="004F1ADB"/>
    <w:rsid w:val="004F411F"/>
    <w:rsid w:val="004F4EE4"/>
    <w:rsid w:val="00502B33"/>
    <w:rsid w:val="005039ED"/>
    <w:rsid w:val="00504FF3"/>
    <w:rsid w:val="00506F4D"/>
    <w:rsid w:val="005070D5"/>
    <w:rsid w:val="00511448"/>
    <w:rsid w:val="00513812"/>
    <w:rsid w:val="00514C49"/>
    <w:rsid w:val="0051789B"/>
    <w:rsid w:val="00520307"/>
    <w:rsid w:val="0052040C"/>
    <w:rsid w:val="00520F3C"/>
    <w:rsid w:val="00522CD6"/>
    <w:rsid w:val="00522DAE"/>
    <w:rsid w:val="00523142"/>
    <w:rsid w:val="00526E39"/>
    <w:rsid w:val="00531192"/>
    <w:rsid w:val="005313F2"/>
    <w:rsid w:val="00531D8D"/>
    <w:rsid w:val="005340DF"/>
    <w:rsid w:val="005354EC"/>
    <w:rsid w:val="00535FFD"/>
    <w:rsid w:val="00536D6B"/>
    <w:rsid w:val="005421AE"/>
    <w:rsid w:val="0055151D"/>
    <w:rsid w:val="00555A1D"/>
    <w:rsid w:val="0055680B"/>
    <w:rsid w:val="0055742C"/>
    <w:rsid w:val="005577A2"/>
    <w:rsid w:val="005579AA"/>
    <w:rsid w:val="00565BC2"/>
    <w:rsid w:val="00565BE6"/>
    <w:rsid w:val="00565E59"/>
    <w:rsid w:val="00566857"/>
    <w:rsid w:val="00566C1B"/>
    <w:rsid w:val="00567A2C"/>
    <w:rsid w:val="005701F1"/>
    <w:rsid w:val="00572B6D"/>
    <w:rsid w:val="00572C80"/>
    <w:rsid w:val="00573EF1"/>
    <w:rsid w:val="005744A9"/>
    <w:rsid w:val="00575B4B"/>
    <w:rsid w:val="00577940"/>
    <w:rsid w:val="005800B1"/>
    <w:rsid w:val="00581C10"/>
    <w:rsid w:val="00583008"/>
    <w:rsid w:val="005844E0"/>
    <w:rsid w:val="00587E74"/>
    <w:rsid w:val="005911C3"/>
    <w:rsid w:val="00591FD3"/>
    <w:rsid w:val="0059358A"/>
    <w:rsid w:val="005955E1"/>
    <w:rsid w:val="00596363"/>
    <w:rsid w:val="00597952"/>
    <w:rsid w:val="00597D29"/>
    <w:rsid w:val="005A16C2"/>
    <w:rsid w:val="005A1740"/>
    <w:rsid w:val="005A1BA9"/>
    <w:rsid w:val="005A3765"/>
    <w:rsid w:val="005A3CF7"/>
    <w:rsid w:val="005A4B56"/>
    <w:rsid w:val="005A57CA"/>
    <w:rsid w:val="005B27AD"/>
    <w:rsid w:val="005B2A70"/>
    <w:rsid w:val="005B4CDE"/>
    <w:rsid w:val="005C0153"/>
    <w:rsid w:val="005C0F08"/>
    <w:rsid w:val="005C7256"/>
    <w:rsid w:val="005D0FE5"/>
    <w:rsid w:val="005D3AED"/>
    <w:rsid w:val="005D3BDC"/>
    <w:rsid w:val="005D6122"/>
    <w:rsid w:val="005D61A9"/>
    <w:rsid w:val="005D75AD"/>
    <w:rsid w:val="005D77C4"/>
    <w:rsid w:val="005E0659"/>
    <w:rsid w:val="005E2065"/>
    <w:rsid w:val="005E28D5"/>
    <w:rsid w:val="005E588F"/>
    <w:rsid w:val="005E6FEE"/>
    <w:rsid w:val="005F02E0"/>
    <w:rsid w:val="005F1078"/>
    <w:rsid w:val="005F26D7"/>
    <w:rsid w:val="005F39F8"/>
    <w:rsid w:val="005F47B7"/>
    <w:rsid w:val="005F592E"/>
    <w:rsid w:val="005F6100"/>
    <w:rsid w:val="0060192E"/>
    <w:rsid w:val="00602F20"/>
    <w:rsid w:val="006041AB"/>
    <w:rsid w:val="00604E42"/>
    <w:rsid w:val="0060796E"/>
    <w:rsid w:val="00610876"/>
    <w:rsid w:val="0061150B"/>
    <w:rsid w:val="0061669B"/>
    <w:rsid w:val="0061690A"/>
    <w:rsid w:val="00622C7E"/>
    <w:rsid w:val="006245FA"/>
    <w:rsid w:val="00626C1E"/>
    <w:rsid w:val="00630050"/>
    <w:rsid w:val="006309F4"/>
    <w:rsid w:val="006312B6"/>
    <w:rsid w:val="006360B2"/>
    <w:rsid w:val="00636223"/>
    <w:rsid w:val="0063662C"/>
    <w:rsid w:val="006379F2"/>
    <w:rsid w:val="006419B1"/>
    <w:rsid w:val="00647413"/>
    <w:rsid w:val="0065456D"/>
    <w:rsid w:val="00655092"/>
    <w:rsid w:val="006569B6"/>
    <w:rsid w:val="006579C9"/>
    <w:rsid w:val="0066041E"/>
    <w:rsid w:val="00661EE2"/>
    <w:rsid w:val="006626D5"/>
    <w:rsid w:val="00663D76"/>
    <w:rsid w:val="00663DDA"/>
    <w:rsid w:val="00670BC5"/>
    <w:rsid w:val="00673AEA"/>
    <w:rsid w:val="00675555"/>
    <w:rsid w:val="00675AA7"/>
    <w:rsid w:val="006762D0"/>
    <w:rsid w:val="00676427"/>
    <w:rsid w:val="00676B6E"/>
    <w:rsid w:val="00684546"/>
    <w:rsid w:val="00687D4B"/>
    <w:rsid w:val="0069049B"/>
    <w:rsid w:val="00691D24"/>
    <w:rsid w:val="00692E11"/>
    <w:rsid w:val="00696F67"/>
    <w:rsid w:val="006A086A"/>
    <w:rsid w:val="006A0CD6"/>
    <w:rsid w:val="006A0E41"/>
    <w:rsid w:val="006A2E99"/>
    <w:rsid w:val="006A3D52"/>
    <w:rsid w:val="006A4F00"/>
    <w:rsid w:val="006A4F66"/>
    <w:rsid w:val="006B2236"/>
    <w:rsid w:val="006B3A0D"/>
    <w:rsid w:val="006B3BDA"/>
    <w:rsid w:val="006B54A2"/>
    <w:rsid w:val="006B569A"/>
    <w:rsid w:val="006B5744"/>
    <w:rsid w:val="006C1670"/>
    <w:rsid w:val="006C4362"/>
    <w:rsid w:val="006C439B"/>
    <w:rsid w:val="006C4953"/>
    <w:rsid w:val="006C57D6"/>
    <w:rsid w:val="006C585C"/>
    <w:rsid w:val="006D0248"/>
    <w:rsid w:val="006D0450"/>
    <w:rsid w:val="006D314B"/>
    <w:rsid w:val="006D4216"/>
    <w:rsid w:val="006D460C"/>
    <w:rsid w:val="006D495A"/>
    <w:rsid w:val="006D7837"/>
    <w:rsid w:val="006E0EAE"/>
    <w:rsid w:val="006E1324"/>
    <w:rsid w:val="006E13DC"/>
    <w:rsid w:val="006E4986"/>
    <w:rsid w:val="006F0FFA"/>
    <w:rsid w:val="006F1D7A"/>
    <w:rsid w:val="006F3487"/>
    <w:rsid w:val="006F6242"/>
    <w:rsid w:val="00705A5D"/>
    <w:rsid w:val="00712A6A"/>
    <w:rsid w:val="00713088"/>
    <w:rsid w:val="00714735"/>
    <w:rsid w:val="00714C92"/>
    <w:rsid w:val="00715F3E"/>
    <w:rsid w:val="00716407"/>
    <w:rsid w:val="007166B5"/>
    <w:rsid w:val="00720577"/>
    <w:rsid w:val="00722B04"/>
    <w:rsid w:val="00722EDE"/>
    <w:rsid w:val="0073017A"/>
    <w:rsid w:val="007304B1"/>
    <w:rsid w:val="00730780"/>
    <w:rsid w:val="0073423F"/>
    <w:rsid w:val="00734BC6"/>
    <w:rsid w:val="00734C6C"/>
    <w:rsid w:val="00735B8D"/>
    <w:rsid w:val="007372DD"/>
    <w:rsid w:val="00740EE9"/>
    <w:rsid w:val="007422E7"/>
    <w:rsid w:val="0074346C"/>
    <w:rsid w:val="007447DA"/>
    <w:rsid w:val="00745546"/>
    <w:rsid w:val="007457F6"/>
    <w:rsid w:val="00746C01"/>
    <w:rsid w:val="007503BC"/>
    <w:rsid w:val="00751D45"/>
    <w:rsid w:val="00752237"/>
    <w:rsid w:val="00752C2B"/>
    <w:rsid w:val="007534C9"/>
    <w:rsid w:val="00753848"/>
    <w:rsid w:val="0075399B"/>
    <w:rsid w:val="00757E71"/>
    <w:rsid w:val="00761362"/>
    <w:rsid w:val="00761ED7"/>
    <w:rsid w:val="007630B3"/>
    <w:rsid w:val="00763665"/>
    <w:rsid w:val="00765A1C"/>
    <w:rsid w:val="00765D6C"/>
    <w:rsid w:val="00767450"/>
    <w:rsid w:val="007706FD"/>
    <w:rsid w:val="00771784"/>
    <w:rsid w:val="00774623"/>
    <w:rsid w:val="0077496B"/>
    <w:rsid w:val="007769CF"/>
    <w:rsid w:val="007814A6"/>
    <w:rsid w:val="00785911"/>
    <w:rsid w:val="007877F7"/>
    <w:rsid w:val="00791731"/>
    <w:rsid w:val="00793899"/>
    <w:rsid w:val="00794148"/>
    <w:rsid w:val="00795563"/>
    <w:rsid w:val="007960CF"/>
    <w:rsid w:val="00797F79"/>
    <w:rsid w:val="007A0E2D"/>
    <w:rsid w:val="007A1A99"/>
    <w:rsid w:val="007A33F4"/>
    <w:rsid w:val="007A3CF4"/>
    <w:rsid w:val="007A4F9E"/>
    <w:rsid w:val="007A51D0"/>
    <w:rsid w:val="007A550F"/>
    <w:rsid w:val="007B6234"/>
    <w:rsid w:val="007C07AD"/>
    <w:rsid w:val="007C1DCE"/>
    <w:rsid w:val="007C2C40"/>
    <w:rsid w:val="007C33EE"/>
    <w:rsid w:val="007C3BE0"/>
    <w:rsid w:val="007C502F"/>
    <w:rsid w:val="007C62FB"/>
    <w:rsid w:val="007C6DF5"/>
    <w:rsid w:val="007D0DBC"/>
    <w:rsid w:val="007D1A34"/>
    <w:rsid w:val="007D2693"/>
    <w:rsid w:val="007D50AF"/>
    <w:rsid w:val="007D7208"/>
    <w:rsid w:val="007E027A"/>
    <w:rsid w:val="007E0424"/>
    <w:rsid w:val="007E0AAA"/>
    <w:rsid w:val="007E249D"/>
    <w:rsid w:val="007E3630"/>
    <w:rsid w:val="007F010D"/>
    <w:rsid w:val="007F08EB"/>
    <w:rsid w:val="007F0CD4"/>
    <w:rsid w:val="007F1C6B"/>
    <w:rsid w:val="007F283E"/>
    <w:rsid w:val="007F3C59"/>
    <w:rsid w:val="007F6013"/>
    <w:rsid w:val="00800D5C"/>
    <w:rsid w:val="00800F20"/>
    <w:rsid w:val="00802119"/>
    <w:rsid w:val="00803F7A"/>
    <w:rsid w:val="008052FB"/>
    <w:rsid w:val="00807D93"/>
    <w:rsid w:val="00810211"/>
    <w:rsid w:val="008114DB"/>
    <w:rsid w:val="00816D6B"/>
    <w:rsid w:val="0081720A"/>
    <w:rsid w:val="00820AB4"/>
    <w:rsid w:val="00821E15"/>
    <w:rsid w:val="00826440"/>
    <w:rsid w:val="00826E5B"/>
    <w:rsid w:val="00830E9D"/>
    <w:rsid w:val="00834FD7"/>
    <w:rsid w:val="008363B2"/>
    <w:rsid w:val="008430C0"/>
    <w:rsid w:val="00843925"/>
    <w:rsid w:val="00843A79"/>
    <w:rsid w:val="00844239"/>
    <w:rsid w:val="008463EA"/>
    <w:rsid w:val="008467B9"/>
    <w:rsid w:val="008519BD"/>
    <w:rsid w:val="0085226E"/>
    <w:rsid w:val="00861117"/>
    <w:rsid w:val="008642E7"/>
    <w:rsid w:val="008643D8"/>
    <w:rsid w:val="00864BC2"/>
    <w:rsid w:val="0086589A"/>
    <w:rsid w:val="00866937"/>
    <w:rsid w:val="00875CAF"/>
    <w:rsid w:val="00880947"/>
    <w:rsid w:val="0088302F"/>
    <w:rsid w:val="00887EE9"/>
    <w:rsid w:val="00890171"/>
    <w:rsid w:val="00890C38"/>
    <w:rsid w:val="008913FB"/>
    <w:rsid w:val="008A1A9B"/>
    <w:rsid w:val="008A1B2B"/>
    <w:rsid w:val="008A2ED6"/>
    <w:rsid w:val="008A3887"/>
    <w:rsid w:val="008A4E42"/>
    <w:rsid w:val="008B0016"/>
    <w:rsid w:val="008B0D15"/>
    <w:rsid w:val="008B25E4"/>
    <w:rsid w:val="008B2B11"/>
    <w:rsid w:val="008B3A48"/>
    <w:rsid w:val="008B40D0"/>
    <w:rsid w:val="008B6DE2"/>
    <w:rsid w:val="008B71A6"/>
    <w:rsid w:val="008B7508"/>
    <w:rsid w:val="008B79E4"/>
    <w:rsid w:val="008C2B18"/>
    <w:rsid w:val="008C732A"/>
    <w:rsid w:val="008C7826"/>
    <w:rsid w:val="008D0029"/>
    <w:rsid w:val="008D26DB"/>
    <w:rsid w:val="008D28D5"/>
    <w:rsid w:val="008D2916"/>
    <w:rsid w:val="008D3AF1"/>
    <w:rsid w:val="008D6050"/>
    <w:rsid w:val="008E260C"/>
    <w:rsid w:val="008F27F7"/>
    <w:rsid w:val="008F4CFC"/>
    <w:rsid w:val="008F50B2"/>
    <w:rsid w:val="008F6712"/>
    <w:rsid w:val="008F6CBC"/>
    <w:rsid w:val="008F7D6A"/>
    <w:rsid w:val="008F7D8F"/>
    <w:rsid w:val="009004C7"/>
    <w:rsid w:val="0090160F"/>
    <w:rsid w:val="009030D1"/>
    <w:rsid w:val="0090550C"/>
    <w:rsid w:val="009128B4"/>
    <w:rsid w:val="0091381C"/>
    <w:rsid w:val="0091665B"/>
    <w:rsid w:val="0092006B"/>
    <w:rsid w:val="00920383"/>
    <w:rsid w:val="009207DE"/>
    <w:rsid w:val="009210F8"/>
    <w:rsid w:val="00921142"/>
    <w:rsid w:val="00921373"/>
    <w:rsid w:val="00921CD9"/>
    <w:rsid w:val="009236BA"/>
    <w:rsid w:val="00926875"/>
    <w:rsid w:val="00927D1D"/>
    <w:rsid w:val="00931955"/>
    <w:rsid w:val="0093303E"/>
    <w:rsid w:val="009342BE"/>
    <w:rsid w:val="0093759C"/>
    <w:rsid w:val="00937A7A"/>
    <w:rsid w:val="009404A6"/>
    <w:rsid w:val="00944445"/>
    <w:rsid w:val="00944DD9"/>
    <w:rsid w:val="00945E2E"/>
    <w:rsid w:val="00951476"/>
    <w:rsid w:val="00951E69"/>
    <w:rsid w:val="0095206F"/>
    <w:rsid w:val="00952716"/>
    <w:rsid w:val="00952D9E"/>
    <w:rsid w:val="00953FD4"/>
    <w:rsid w:val="00956541"/>
    <w:rsid w:val="00957F9B"/>
    <w:rsid w:val="00961316"/>
    <w:rsid w:val="00961693"/>
    <w:rsid w:val="009629B3"/>
    <w:rsid w:val="00964846"/>
    <w:rsid w:val="0096721E"/>
    <w:rsid w:val="00970788"/>
    <w:rsid w:val="0097133D"/>
    <w:rsid w:val="0097394F"/>
    <w:rsid w:val="009808F9"/>
    <w:rsid w:val="00980F44"/>
    <w:rsid w:val="009824BA"/>
    <w:rsid w:val="009838F4"/>
    <w:rsid w:val="00984ACC"/>
    <w:rsid w:val="0098529A"/>
    <w:rsid w:val="00985A1F"/>
    <w:rsid w:val="00986724"/>
    <w:rsid w:val="0098676D"/>
    <w:rsid w:val="00986E9A"/>
    <w:rsid w:val="00986EA5"/>
    <w:rsid w:val="00987436"/>
    <w:rsid w:val="009877E4"/>
    <w:rsid w:val="00991A94"/>
    <w:rsid w:val="00991BFA"/>
    <w:rsid w:val="0099395B"/>
    <w:rsid w:val="00995CAB"/>
    <w:rsid w:val="0099740F"/>
    <w:rsid w:val="009A0EB0"/>
    <w:rsid w:val="009A6D6E"/>
    <w:rsid w:val="009B4ACE"/>
    <w:rsid w:val="009B61EC"/>
    <w:rsid w:val="009B6955"/>
    <w:rsid w:val="009B6EA7"/>
    <w:rsid w:val="009C094F"/>
    <w:rsid w:val="009C1C18"/>
    <w:rsid w:val="009C399F"/>
    <w:rsid w:val="009C3C4E"/>
    <w:rsid w:val="009C4600"/>
    <w:rsid w:val="009C4F79"/>
    <w:rsid w:val="009C54D5"/>
    <w:rsid w:val="009C5644"/>
    <w:rsid w:val="009C5DFF"/>
    <w:rsid w:val="009C63C8"/>
    <w:rsid w:val="009D18BF"/>
    <w:rsid w:val="009D6CCB"/>
    <w:rsid w:val="009D6CE2"/>
    <w:rsid w:val="009D6DFF"/>
    <w:rsid w:val="009D6F23"/>
    <w:rsid w:val="009D7D43"/>
    <w:rsid w:val="009E05E6"/>
    <w:rsid w:val="009E434E"/>
    <w:rsid w:val="009E555C"/>
    <w:rsid w:val="009F07B6"/>
    <w:rsid w:val="009F1058"/>
    <w:rsid w:val="009F3F77"/>
    <w:rsid w:val="009F445B"/>
    <w:rsid w:val="009F4F07"/>
    <w:rsid w:val="009F71FF"/>
    <w:rsid w:val="00A01F49"/>
    <w:rsid w:val="00A02689"/>
    <w:rsid w:val="00A04527"/>
    <w:rsid w:val="00A0495E"/>
    <w:rsid w:val="00A04CDA"/>
    <w:rsid w:val="00A04D6D"/>
    <w:rsid w:val="00A07CD4"/>
    <w:rsid w:val="00A15765"/>
    <w:rsid w:val="00A15B1B"/>
    <w:rsid w:val="00A168F6"/>
    <w:rsid w:val="00A1772E"/>
    <w:rsid w:val="00A20F53"/>
    <w:rsid w:val="00A21CFE"/>
    <w:rsid w:val="00A22F07"/>
    <w:rsid w:val="00A243B0"/>
    <w:rsid w:val="00A26628"/>
    <w:rsid w:val="00A26C9A"/>
    <w:rsid w:val="00A30947"/>
    <w:rsid w:val="00A34E5E"/>
    <w:rsid w:val="00A40074"/>
    <w:rsid w:val="00A4016F"/>
    <w:rsid w:val="00A40A07"/>
    <w:rsid w:val="00A40C5B"/>
    <w:rsid w:val="00A4111E"/>
    <w:rsid w:val="00A417E5"/>
    <w:rsid w:val="00A4431E"/>
    <w:rsid w:val="00A45FF1"/>
    <w:rsid w:val="00A469E8"/>
    <w:rsid w:val="00A471DB"/>
    <w:rsid w:val="00A5334C"/>
    <w:rsid w:val="00A5399C"/>
    <w:rsid w:val="00A54305"/>
    <w:rsid w:val="00A55CD6"/>
    <w:rsid w:val="00A56B81"/>
    <w:rsid w:val="00A57108"/>
    <w:rsid w:val="00A57581"/>
    <w:rsid w:val="00A60F40"/>
    <w:rsid w:val="00A616B0"/>
    <w:rsid w:val="00A62CB2"/>
    <w:rsid w:val="00A62DEA"/>
    <w:rsid w:val="00A66C04"/>
    <w:rsid w:val="00A66ED4"/>
    <w:rsid w:val="00A70274"/>
    <w:rsid w:val="00A72BE3"/>
    <w:rsid w:val="00A75438"/>
    <w:rsid w:val="00A7565B"/>
    <w:rsid w:val="00A75979"/>
    <w:rsid w:val="00A815FE"/>
    <w:rsid w:val="00A82FA1"/>
    <w:rsid w:val="00A8386A"/>
    <w:rsid w:val="00A84ED4"/>
    <w:rsid w:val="00A859AC"/>
    <w:rsid w:val="00A87401"/>
    <w:rsid w:val="00A90C6D"/>
    <w:rsid w:val="00A91451"/>
    <w:rsid w:val="00A919CC"/>
    <w:rsid w:val="00A91E9C"/>
    <w:rsid w:val="00A93F35"/>
    <w:rsid w:val="00A94093"/>
    <w:rsid w:val="00A9448B"/>
    <w:rsid w:val="00A955AC"/>
    <w:rsid w:val="00A95714"/>
    <w:rsid w:val="00AA102D"/>
    <w:rsid w:val="00AA18AD"/>
    <w:rsid w:val="00AA438D"/>
    <w:rsid w:val="00AA59F3"/>
    <w:rsid w:val="00AA5ADD"/>
    <w:rsid w:val="00AA5E14"/>
    <w:rsid w:val="00AA6BFD"/>
    <w:rsid w:val="00AB1FD2"/>
    <w:rsid w:val="00AB4B4A"/>
    <w:rsid w:val="00AB675A"/>
    <w:rsid w:val="00AC20F8"/>
    <w:rsid w:val="00AC212D"/>
    <w:rsid w:val="00AC27EC"/>
    <w:rsid w:val="00AC3803"/>
    <w:rsid w:val="00AC45AC"/>
    <w:rsid w:val="00AD3257"/>
    <w:rsid w:val="00AD3800"/>
    <w:rsid w:val="00AD4420"/>
    <w:rsid w:val="00AD5C47"/>
    <w:rsid w:val="00AD6C1A"/>
    <w:rsid w:val="00AD7EC2"/>
    <w:rsid w:val="00AE0FA3"/>
    <w:rsid w:val="00AE16DD"/>
    <w:rsid w:val="00AE248A"/>
    <w:rsid w:val="00AE6E4D"/>
    <w:rsid w:val="00AF19A6"/>
    <w:rsid w:val="00AF1E07"/>
    <w:rsid w:val="00AF4390"/>
    <w:rsid w:val="00AF5347"/>
    <w:rsid w:val="00AF5B01"/>
    <w:rsid w:val="00AF7560"/>
    <w:rsid w:val="00B005BC"/>
    <w:rsid w:val="00B056AE"/>
    <w:rsid w:val="00B06D1C"/>
    <w:rsid w:val="00B06F76"/>
    <w:rsid w:val="00B07ED0"/>
    <w:rsid w:val="00B104B1"/>
    <w:rsid w:val="00B11543"/>
    <w:rsid w:val="00B11976"/>
    <w:rsid w:val="00B14921"/>
    <w:rsid w:val="00B24108"/>
    <w:rsid w:val="00B241D7"/>
    <w:rsid w:val="00B24759"/>
    <w:rsid w:val="00B24DE5"/>
    <w:rsid w:val="00B25177"/>
    <w:rsid w:val="00B267E9"/>
    <w:rsid w:val="00B316AA"/>
    <w:rsid w:val="00B31843"/>
    <w:rsid w:val="00B33363"/>
    <w:rsid w:val="00B34393"/>
    <w:rsid w:val="00B379B5"/>
    <w:rsid w:val="00B4059C"/>
    <w:rsid w:val="00B42C2B"/>
    <w:rsid w:val="00B44918"/>
    <w:rsid w:val="00B50785"/>
    <w:rsid w:val="00B54807"/>
    <w:rsid w:val="00B54E90"/>
    <w:rsid w:val="00B56850"/>
    <w:rsid w:val="00B604DF"/>
    <w:rsid w:val="00B612D9"/>
    <w:rsid w:val="00B6422D"/>
    <w:rsid w:val="00B64D8D"/>
    <w:rsid w:val="00B65EFC"/>
    <w:rsid w:val="00B66957"/>
    <w:rsid w:val="00B66F10"/>
    <w:rsid w:val="00B7045E"/>
    <w:rsid w:val="00B7298B"/>
    <w:rsid w:val="00B76C53"/>
    <w:rsid w:val="00B7721C"/>
    <w:rsid w:val="00B815CA"/>
    <w:rsid w:val="00B81EEB"/>
    <w:rsid w:val="00B82956"/>
    <w:rsid w:val="00B82BA3"/>
    <w:rsid w:val="00B84BB2"/>
    <w:rsid w:val="00B84D45"/>
    <w:rsid w:val="00B862F2"/>
    <w:rsid w:val="00B86655"/>
    <w:rsid w:val="00B90E7E"/>
    <w:rsid w:val="00B9149D"/>
    <w:rsid w:val="00B9555E"/>
    <w:rsid w:val="00B95B0E"/>
    <w:rsid w:val="00BA38A6"/>
    <w:rsid w:val="00BA3C06"/>
    <w:rsid w:val="00BA4FFF"/>
    <w:rsid w:val="00BA57E2"/>
    <w:rsid w:val="00BA7F15"/>
    <w:rsid w:val="00BB04DB"/>
    <w:rsid w:val="00BC2123"/>
    <w:rsid w:val="00BC2B31"/>
    <w:rsid w:val="00BC306A"/>
    <w:rsid w:val="00BC58ED"/>
    <w:rsid w:val="00BC60B9"/>
    <w:rsid w:val="00BC76E9"/>
    <w:rsid w:val="00BD3962"/>
    <w:rsid w:val="00BD59AA"/>
    <w:rsid w:val="00BE11A3"/>
    <w:rsid w:val="00BE50D5"/>
    <w:rsid w:val="00BE6923"/>
    <w:rsid w:val="00BF0AC9"/>
    <w:rsid w:val="00BF3F79"/>
    <w:rsid w:val="00BF5C95"/>
    <w:rsid w:val="00BF75A5"/>
    <w:rsid w:val="00C00C70"/>
    <w:rsid w:val="00C014D3"/>
    <w:rsid w:val="00C018A0"/>
    <w:rsid w:val="00C03A7C"/>
    <w:rsid w:val="00C04C6B"/>
    <w:rsid w:val="00C0671A"/>
    <w:rsid w:val="00C06865"/>
    <w:rsid w:val="00C1070F"/>
    <w:rsid w:val="00C1132A"/>
    <w:rsid w:val="00C14EF0"/>
    <w:rsid w:val="00C22576"/>
    <w:rsid w:val="00C2475F"/>
    <w:rsid w:val="00C25EAF"/>
    <w:rsid w:val="00C302A4"/>
    <w:rsid w:val="00C31F94"/>
    <w:rsid w:val="00C33D50"/>
    <w:rsid w:val="00C3557D"/>
    <w:rsid w:val="00C41452"/>
    <w:rsid w:val="00C419B4"/>
    <w:rsid w:val="00C44682"/>
    <w:rsid w:val="00C44A12"/>
    <w:rsid w:val="00C46A4A"/>
    <w:rsid w:val="00C54415"/>
    <w:rsid w:val="00C557E2"/>
    <w:rsid w:val="00C562FB"/>
    <w:rsid w:val="00C57A46"/>
    <w:rsid w:val="00C64239"/>
    <w:rsid w:val="00C64F6E"/>
    <w:rsid w:val="00C67BC3"/>
    <w:rsid w:val="00C7466D"/>
    <w:rsid w:val="00C74CBE"/>
    <w:rsid w:val="00C754B0"/>
    <w:rsid w:val="00C75629"/>
    <w:rsid w:val="00C7660C"/>
    <w:rsid w:val="00C80141"/>
    <w:rsid w:val="00C821E8"/>
    <w:rsid w:val="00C82502"/>
    <w:rsid w:val="00C853AC"/>
    <w:rsid w:val="00C855A8"/>
    <w:rsid w:val="00C862E9"/>
    <w:rsid w:val="00C867BE"/>
    <w:rsid w:val="00C873F6"/>
    <w:rsid w:val="00C87822"/>
    <w:rsid w:val="00C911A0"/>
    <w:rsid w:val="00C917B0"/>
    <w:rsid w:val="00C91EBF"/>
    <w:rsid w:val="00C92231"/>
    <w:rsid w:val="00C94783"/>
    <w:rsid w:val="00C95ACE"/>
    <w:rsid w:val="00C973AD"/>
    <w:rsid w:val="00CA22B9"/>
    <w:rsid w:val="00CB1127"/>
    <w:rsid w:val="00CB417D"/>
    <w:rsid w:val="00CC0610"/>
    <w:rsid w:val="00CC7346"/>
    <w:rsid w:val="00CD0815"/>
    <w:rsid w:val="00CD5E87"/>
    <w:rsid w:val="00CD7C18"/>
    <w:rsid w:val="00CD7C23"/>
    <w:rsid w:val="00CF0CE4"/>
    <w:rsid w:val="00CF5B6D"/>
    <w:rsid w:val="00D00F4B"/>
    <w:rsid w:val="00D05FD9"/>
    <w:rsid w:val="00D10DA9"/>
    <w:rsid w:val="00D12CBC"/>
    <w:rsid w:val="00D20D17"/>
    <w:rsid w:val="00D211F9"/>
    <w:rsid w:val="00D22FB2"/>
    <w:rsid w:val="00D232FB"/>
    <w:rsid w:val="00D2581C"/>
    <w:rsid w:val="00D25C6C"/>
    <w:rsid w:val="00D25C8C"/>
    <w:rsid w:val="00D26888"/>
    <w:rsid w:val="00D316AA"/>
    <w:rsid w:val="00D317EF"/>
    <w:rsid w:val="00D323B0"/>
    <w:rsid w:val="00D33261"/>
    <w:rsid w:val="00D33D26"/>
    <w:rsid w:val="00D33EA2"/>
    <w:rsid w:val="00D353D1"/>
    <w:rsid w:val="00D373D6"/>
    <w:rsid w:val="00D433A2"/>
    <w:rsid w:val="00D446CC"/>
    <w:rsid w:val="00D45642"/>
    <w:rsid w:val="00D47262"/>
    <w:rsid w:val="00D50B4D"/>
    <w:rsid w:val="00D514D0"/>
    <w:rsid w:val="00D54A01"/>
    <w:rsid w:val="00D57123"/>
    <w:rsid w:val="00D57B73"/>
    <w:rsid w:val="00D6232E"/>
    <w:rsid w:val="00D64271"/>
    <w:rsid w:val="00D677EA"/>
    <w:rsid w:val="00D71FE9"/>
    <w:rsid w:val="00D73C05"/>
    <w:rsid w:val="00D74EFC"/>
    <w:rsid w:val="00D75C26"/>
    <w:rsid w:val="00D768F3"/>
    <w:rsid w:val="00D77901"/>
    <w:rsid w:val="00D80337"/>
    <w:rsid w:val="00D813E5"/>
    <w:rsid w:val="00D81ABC"/>
    <w:rsid w:val="00D822CF"/>
    <w:rsid w:val="00D8244C"/>
    <w:rsid w:val="00D83366"/>
    <w:rsid w:val="00D840E4"/>
    <w:rsid w:val="00D84CFC"/>
    <w:rsid w:val="00D85776"/>
    <w:rsid w:val="00D85F66"/>
    <w:rsid w:val="00D86264"/>
    <w:rsid w:val="00D86A48"/>
    <w:rsid w:val="00D91E44"/>
    <w:rsid w:val="00D9208A"/>
    <w:rsid w:val="00D927AB"/>
    <w:rsid w:val="00D927EF"/>
    <w:rsid w:val="00D937CD"/>
    <w:rsid w:val="00D93B10"/>
    <w:rsid w:val="00D957DC"/>
    <w:rsid w:val="00D97799"/>
    <w:rsid w:val="00DA0059"/>
    <w:rsid w:val="00DA055F"/>
    <w:rsid w:val="00DA38E3"/>
    <w:rsid w:val="00DA439D"/>
    <w:rsid w:val="00DA5A43"/>
    <w:rsid w:val="00DA6647"/>
    <w:rsid w:val="00DA6671"/>
    <w:rsid w:val="00DA7384"/>
    <w:rsid w:val="00DB25E5"/>
    <w:rsid w:val="00DB501C"/>
    <w:rsid w:val="00DB6374"/>
    <w:rsid w:val="00DC09A7"/>
    <w:rsid w:val="00DC1006"/>
    <w:rsid w:val="00DC151D"/>
    <w:rsid w:val="00DC16C9"/>
    <w:rsid w:val="00DC3572"/>
    <w:rsid w:val="00DC4949"/>
    <w:rsid w:val="00DC6CB3"/>
    <w:rsid w:val="00DD4273"/>
    <w:rsid w:val="00DD6B65"/>
    <w:rsid w:val="00DE4DE3"/>
    <w:rsid w:val="00DE4F8C"/>
    <w:rsid w:val="00DE603D"/>
    <w:rsid w:val="00DE6C29"/>
    <w:rsid w:val="00DF1378"/>
    <w:rsid w:val="00DF1C9A"/>
    <w:rsid w:val="00DF1D5A"/>
    <w:rsid w:val="00DF67A2"/>
    <w:rsid w:val="00DF6C24"/>
    <w:rsid w:val="00DF6E15"/>
    <w:rsid w:val="00DF78A6"/>
    <w:rsid w:val="00E0127B"/>
    <w:rsid w:val="00E0259F"/>
    <w:rsid w:val="00E0541B"/>
    <w:rsid w:val="00E056E7"/>
    <w:rsid w:val="00E064A0"/>
    <w:rsid w:val="00E06E83"/>
    <w:rsid w:val="00E07C44"/>
    <w:rsid w:val="00E07D02"/>
    <w:rsid w:val="00E11D8B"/>
    <w:rsid w:val="00E12393"/>
    <w:rsid w:val="00E154C7"/>
    <w:rsid w:val="00E156FD"/>
    <w:rsid w:val="00E163AA"/>
    <w:rsid w:val="00E16E5F"/>
    <w:rsid w:val="00E17540"/>
    <w:rsid w:val="00E214A8"/>
    <w:rsid w:val="00E226C3"/>
    <w:rsid w:val="00E30CF0"/>
    <w:rsid w:val="00E31315"/>
    <w:rsid w:val="00E36961"/>
    <w:rsid w:val="00E36D78"/>
    <w:rsid w:val="00E41D1E"/>
    <w:rsid w:val="00E41EE6"/>
    <w:rsid w:val="00E43298"/>
    <w:rsid w:val="00E45108"/>
    <w:rsid w:val="00E47086"/>
    <w:rsid w:val="00E52A42"/>
    <w:rsid w:val="00E52A67"/>
    <w:rsid w:val="00E53707"/>
    <w:rsid w:val="00E57FAB"/>
    <w:rsid w:val="00E657E9"/>
    <w:rsid w:val="00E66A84"/>
    <w:rsid w:val="00E67FA6"/>
    <w:rsid w:val="00E709E8"/>
    <w:rsid w:val="00E70F37"/>
    <w:rsid w:val="00E72E57"/>
    <w:rsid w:val="00E738F4"/>
    <w:rsid w:val="00E742AA"/>
    <w:rsid w:val="00E81637"/>
    <w:rsid w:val="00E83C4E"/>
    <w:rsid w:val="00E84752"/>
    <w:rsid w:val="00E85EFA"/>
    <w:rsid w:val="00E87E06"/>
    <w:rsid w:val="00E87F9A"/>
    <w:rsid w:val="00E906B9"/>
    <w:rsid w:val="00E90E0D"/>
    <w:rsid w:val="00E913CF"/>
    <w:rsid w:val="00E91575"/>
    <w:rsid w:val="00E958F3"/>
    <w:rsid w:val="00E95A67"/>
    <w:rsid w:val="00E95A69"/>
    <w:rsid w:val="00E966F0"/>
    <w:rsid w:val="00E97775"/>
    <w:rsid w:val="00EA059E"/>
    <w:rsid w:val="00EA0801"/>
    <w:rsid w:val="00EA2E14"/>
    <w:rsid w:val="00EA2FAE"/>
    <w:rsid w:val="00EA3B54"/>
    <w:rsid w:val="00EA53FB"/>
    <w:rsid w:val="00EA73BF"/>
    <w:rsid w:val="00EA7AAC"/>
    <w:rsid w:val="00EB51F2"/>
    <w:rsid w:val="00EB531F"/>
    <w:rsid w:val="00EB717A"/>
    <w:rsid w:val="00EC18A0"/>
    <w:rsid w:val="00EC4171"/>
    <w:rsid w:val="00EC579E"/>
    <w:rsid w:val="00EC7B41"/>
    <w:rsid w:val="00ED0958"/>
    <w:rsid w:val="00ED1952"/>
    <w:rsid w:val="00ED4499"/>
    <w:rsid w:val="00ED6B0E"/>
    <w:rsid w:val="00ED6F53"/>
    <w:rsid w:val="00EE017B"/>
    <w:rsid w:val="00EE09FB"/>
    <w:rsid w:val="00EE24CB"/>
    <w:rsid w:val="00EE4121"/>
    <w:rsid w:val="00EE79A3"/>
    <w:rsid w:val="00EF047D"/>
    <w:rsid w:val="00EF2714"/>
    <w:rsid w:val="00EF3832"/>
    <w:rsid w:val="00EF5624"/>
    <w:rsid w:val="00EF6136"/>
    <w:rsid w:val="00F038AA"/>
    <w:rsid w:val="00F03BFA"/>
    <w:rsid w:val="00F04AB9"/>
    <w:rsid w:val="00F07FD7"/>
    <w:rsid w:val="00F12391"/>
    <w:rsid w:val="00F128BF"/>
    <w:rsid w:val="00F12FC1"/>
    <w:rsid w:val="00F13020"/>
    <w:rsid w:val="00F14815"/>
    <w:rsid w:val="00F2283D"/>
    <w:rsid w:val="00F23359"/>
    <w:rsid w:val="00F24238"/>
    <w:rsid w:val="00F26D02"/>
    <w:rsid w:val="00F2710F"/>
    <w:rsid w:val="00F2758B"/>
    <w:rsid w:val="00F30983"/>
    <w:rsid w:val="00F31497"/>
    <w:rsid w:val="00F420F4"/>
    <w:rsid w:val="00F44532"/>
    <w:rsid w:val="00F46E03"/>
    <w:rsid w:val="00F46FE1"/>
    <w:rsid w:val="00F47A86"/>
    <w:rsid w:val="00F50371"/>
    <w:rsid w:val="00F51DA1"/>
    <w:rsid w:val="00F551C7"/>
    <w:rsid w:val="00F570D9"/>
    <w:rsid w:val="00F576F7"/>
    <w:rsid w:val="00F61E72"/>
    <w:rsid w:val="00F62EA1"/>
    <w:rsid w:val="00F63A30"/>
    <w:rsid w:val="00F724D3"/>
    <w:rsid w:val="00F72AC2"/>
    <w:rsid w:val="00F74261"/>
    <w:rsid w:val="00F7584E"/>
    <w:rsid w:val="00F75ECE"/>
    <w:rsid w:val="00F83990"/>
    <w:rsid w:val="00F83B4F"/>
    <w:rsid w:val="00F84131"/>
    <w:rsid w:val="00F84C76"/>
    <w:rsid w:val="00F9271E"/>
    <w:rsid w:val="00F92E29"/>
    <w:rsid w:val="00F93041"/>
    <w:rsid w:val="00F94A2F"/>
    <w:rsid w:val="00F9665D"/>
    <w:rsid w:val="00FA05D0"/>
    <w:rsid w:val="00FA15BA"/>
    <w:rsid w:val="00FA2BBA"/>
    <w:rsid w:val="00FB107F"/>
    <w:rsid w:val="00FB26FB"/>
    <w:rsid w:val="00FB60C2"/>
    <w:rsid w:val="00FB6C2B"/>
    <w:rsid w:val="00FC29BD"/>
    <w:rsid w:val="00FC44BE"/>
    <w:rsid w:val="00FC4792"/>
    <w:rsid w:val="00FC52D2"/>
    <w:rsid w:val="00FC6318"/>
    <w:rsid w:val="00FD33DE"/>
    <w:rsid w:val="00FE20EE"/>
    <w:rsid w:val="00FE3E7C"/>
    <w:rsid w:val="00FE7BCC"/>
    <w:rsid w:val="00FF0488"/>
    <w:rsid w:val="00FF14BB"/>
    <w:rsid w:val="00FF2403"/>
    <w:rsid w:val="00FF4F98"/>
    <w:rsid w:val="00FF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5F66EC"/>
  <w15:docId w15:val="{633EF638-D820-4F78-99E2-1C0B0210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uiPriority="0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6D"/>
    <w:pPr>
      <w:widowControl w:val="0"/>
      <w:spacing w:before="100" w:beforeAutospacing="1" w:after="100" w:afterAutospacing="1"/>
      <w:jc w:val="both"/>
    </w:pPr>
    <w:rPr>
      <w:rFonts w:ascii="Calibri" w:hAnsi="Calibri"/>
      <w:kern w:val="2"/>
      <w:sz w:val="24"/>
      <w:szCs w:val="24"/>
      <w:lang w:eastAsia="zh-TW"/>
    </w:rPr>
  </w:style>
  <w:style w:type="paragraph" w:styleId="Heading1">
    <w:name w:val="heading 1"/>
    <w:basedOn w:val="Sectiontitle"/>
    <w:next w:val="Normal"/>
    <w:link w:val="Heading1Char"/>
    <w:uiPriority w:val="99"/>
    <w:qFormat/>
    <w:rsid w:val="00843925"/>
    <w:pPr>
      <w:pageBreakBefore/>
      <w:numPr>
        <w:numId w:val="1"/>
      </w:numPr>
      <w:spacing w:before="50" w:after="150"/>
    </w:pPr>
  </w:style>
  <w:style w:type="paragraph" w:styleId="Heading2">
    <w:name w:val="heading 2"/>
    <w:basedOn w:val="Subtitle1"/>
    <w:next w:val="Normal"/>
    <w:link w:val="Heading2Char"/>
    <w:uiPriority w:val="99"/>
    <w:qFormat/>
    <w:rsid w:val="002C37A6"/>
    <w:pPr>
      <w:keepNext/>
      <w:pageBreakBefore/>
      <w:numPr>
        <w:ilvl w:val="1"/>
        <w:numId w:val="1"/>
      </w:numPr>
      <w:spacing w:before="50" w:after="50"/>
      <w:ind w:left="578" w:hanging="578"/>
    </w:pPr>
  </w:style>
  <w:style w:type="paragraph" w:styleId="Heading3">
    <w:name w:val="heading 3"/>
    <w:basedOn w:val="Subtitle2"/>
    <w:next w:val="Normal"/>
    <w:link w:val="Heading3Char"/>
    <w:uiPriority w:val="99"/>
    <w:qFormat/>
    <w:rsid w:val="00D64271"/>
    <w:pPr>
      <w:keepNext/>
      <w:pageBreakBefore/>
      <w:numPr>
        <w:ilvl w:val="2"/>
        <w:numId w:val="1"/>
      </w:numPr>
    </w:pPr>
  </w:style>
  <w:style w:type="paragraph" w:styleId="Heading4">
    <w:name w:val="heading 4"/>
    <w:basedOn w:val="Normal"/>
    <w:next w:val="Normal"/>
    <w:link w:val="Heading4Char"/>
    <w:uiPriority w:val="99"/>
    <w:qFormat/>
    <w:rsid w:val="00D64271"/>
    <w:pPr>
      <w:keepNext/>
      <w:keepLines/>
      <w:pageBreakBefore/>
      <w:numPr>
        <w:ilvl w:val="3"/>
        <w:numId w:val="1"/>
      </w:numPr>
      <w:ind w:left="862" w:hanging="862"/>
      <w:outlineLvl w:val="3"/>
    </w:pPr>
    <w:rPr>
      <w:rFonts w:ascii="Century Gothic" w:hAnsi="Century Gothic"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9395B"/>
    <w:pPr>
      <w:keepNext/>
      <w:keepLines/>
      <w:spacing w:before="120" w:beforeAutospacing="0" w:after="80" w:afterAutospacing="0"/>
      <w:outlineLvl w:val="4"/>
    </w:pPr>
    <w:rPr>
      <w:rFonts w:ascii="Cambria" w:hAnsi="Cambria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14C92"/>
    <w:pPr>
      <w:keepNext/>
      <w:keepLines/>
      <w:spacing w:beforeLines="50" w:beforeAutospacing="0" w:afterLines="50" w:afterAutospacing="0"/>
      <w:outlineLvl w:val="5"/>
    </w:pPr>
    <w:rPr>
      <w:rFonts w:ascii="Cambria" w:hAnsi="Cambria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FB6C2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B6C2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B6C2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01F8D"/>
    <w:rPr>
      <w:rFonts w:ascii="Century Gothic" w:eastAsia="華康中黑體" w:hAnsi="Century Gothic" w:cs="Arial"/>
      <w:b/>
      <w:sz w:val="32"/>
      <w:szCs w:val="20"/>
      <w:lang w:eastAsia="zh-TW"/>
    </w:rPr>
  </w:style>
  <w:style w:type="character" w:customStyle="1" w:styleId="Heading2Char">
    <w:name w:val="Heading 2 Char"/>
    <w:basedOn w:val="DefaultParagraphFont"/>
    <w:link w:val="Heading2"/>
    <w:uiPriority w:val="99"/>
    <w:rsid w:val="002C37A6"/>
    <w:rPr>
      <w:rFonts w:ascii="Century Gothic" w:eastAsia="華康中黑體" w:hAnsi="Century Gothic" w:cs="Arial"/>
      <w:b/>
      <w:i/>
      <w:iCs/>
      <w:sz w:val="28"/>
      <w:szCs w:val="20"/>
      <w:lang w:eastAsia="zh-TW"/>
    </w:rPr>
  </w:style>
  <w:style w:type="character" w:customStyle="1" w:styleId="Heading3Char">
    <w:name w:val="Heading 3 Char"/>
    <w:basedOn w:val="DefaultParagraphFont"/>
    <w:link w:val="Heading3"/>
    <w:uiPriority w:val="99"/>
    <w:rsid w:val="00D64271"/>
    <w:rPr>
      <w:rFonts w:ascii="Century Gothic" w:eastAsia="華康中黑體" w:hAnsi="Century Gothic" w:cs="Arial"/>
      <w:b/>
      <w:bCs/>
      <w:i/>
      <w:sz w:val="24"/>
      <w:szCs w:val="20"/>
      <w:lang w:eastAsia="zh-TW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64271"/>
    <w:rPr>
      <w:rFonts w:ascii="Century Gothic" w:hAnsi="Century Gothic"/>
      <w:bCs/>
      <w:i/>
      <w:iCs/>
      <w:color w:val="000000"/>
      <w:kern w:val="2"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9395B"/>
    <w:rPr>
      <w:rFonts w:ascii="Cambria" w:eastAsia="新細明體" w:hAnsi="Cambria" w:cs="Times New Roman"/>
      <w:kern w:val="2"/>
      <w:sz w:val="24"/>
      <w:szCs w:val="24"/>
      <w:u w:val="single"/>
      <w:lang w:val="en-HK" w:eastAsia="zh-TW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714C92"/>
    <w:rPr>
      <w:rFonts w:ascii="Cambria" w:hAnsi="Cambria"/>
      <w:i/>
      <w:iCs/>
      <w:kern w:val="2"/>
      <w:sz w:val="24"/>
      <w:szCs w:val="24"/>
      <w:lang w:val="en-HK" w:eastAsia="zh-TW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B6C2B"/>
    <w:rPr>
      <w:rFonts w:ascii="Cambria" w:hAnsi="Cambria"/>
      <w:i/>
      <w:iCs/>
      <w:color w:val="404040"/>
      <w:kern w:val="2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B6C2B"/>
    <w:rPr>
      <w:rFonts w:ascii="Cambria" w:hAnsi="Cambria"/>
      <w:color w:val="404040"/>
      <w:kern w:val="2"/>
      <w:sz w:val="20"/>
      <w:szCs w:val="20"/>
      <w:lang w:eastAsia="zh-TW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B6C2B"/>
    <w:rPr>
      <w:rFonts w:ascii="Cambria" w:hAnsi="Cambria"/>
      <w:i/>
      <w:iCs/>
      <w:color w:val="404040"/>
      <w:kern w:val="2"/>
      <w:sz w:val="20"/>
      <w:szCs w:val="20"/>
      <w:lang w:eastAsia="zh-TW"/>
    </w:rPr>
  </w:style>
  <w:style w:type="paragraph" w:styleId="Header">
    <w:name w:val="header"/>
    <w:basedOn w:val="Normal"/>
    <w:link w:val="HeaderChar"/>
    <w:uiPriority w:val="99"/>
    <w:rsid w:val="00250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71FE9"/>
    <w:rPr>
      <w:rFonts w:ascii="Calibri" w:hAnsi="Calibri" w:cs="Times New Roman"/>
      <w:kern w:val="2"/>
      <w:lang w:val="en-HK" w:eastAsia="zh-TW"/>
    </w:rPr>
  </w:style>
  <w:style w:type="paragraph" w:customStyle="1" w:styleId="Text">
    <w:name w:val="Text"/>
    <w:autoRedefine/>
    <w:uiPriority w:val="99"/>
    <w:rsid w:val="002501C1"/>
    <w:pPr>
      <w:jc w:val="both"/>
    </w:pPr>
    <w:rPr>
      <w:bCs/>
      <w:sz w:val="24"/>
      <w:szCs w:val="20"/>
      <w:lang w:eastAsia="zh-TW"/>
    </w:rPr>
  </w:style>
  <w:style w:type="paragraph" w:customStyle="1" w:styleId="Textindent">
    <w:name w:val="Text indent"/>
    <w:basedOn w:val="Text"/>
    <w:autoRedefine/>
    <w:uiPriority w:val="99"/>
    <w:rsid w:val="002501C1"/>
    <w:pPr>
      <w:ind w:leftChars="200" w:left="480"/>
      <w:jc w:val="left"/>
    </w:pPr>
    <w:rPr>
      <w:bCs w:val="0"/>
    </w:rPr>
  </w:style>
  <w:style w:type="paragraph" w:customStyle="1" w:styleId="Textlight">
    <w:name w:val="Text light"/>
    <w:basedOn w:val="Text"/>
    <w:next w:val="Text"/>
    <w:autoRedefine/>
    <w:uiPriority w:val="99"/>
    <w:rsid w:val="002501C1"/>
    <w:rPr>
      <w:color w:val="808080"/>
    </w:rPr>
  </w:style>
  <w:style w:type="paragraph" w:customStyle="1" w:styleId="TextBold">
    <w:name w:val="Text Bold"/>
    <w:basedOn w:val="Text"/>
    <w:autoRedefine/>
    <w:uiPriority w:val="99"/>
    <w:rsid w:val="002501C1"/>
    <w:rPr>
      <w:b/>
    </w:rPr>
  </w:style>
  <w:style w:type="paragraph" w:customStyle="1" w:styleId="Footnotes">
    <w:name w:val="Footnotes"/>
    <w:basedOn w:val="Text"/>
    <w:autoRedefine/>
    <w:uiPriority w:val="99"/>
    <w:rsid w:val="002501C1"/>
    <w:rPr>
      <w:bCs w:val="0"/>
      <w:sz w:val="20"/>
    </w:rPr>
  </w:style>
  <w:style w:type="paragraph" w:customStyle="1" w:styleId="Footer1">
    <w:name w:val="Footer1"/>
    <w:basedOn w:val="Text"/>
    <w:autoRedefine/>
    <w:uiPriority w:val="99"/>
    <w:rsid w:val="001D42A5"/>
    <w:pPr>
      <w:tabs>
        <w:tab w:val="left" w:pos="540"/>
        <w:tab w:val="center" w:pos="4153"/>
        <w:tab w:val="right" w:pos="8280"/>
      </w:tabs>
    </w:pPr>
    <w:rPr>
      <w:rFonts w:ascii="Century Gothic" w:eastAsia="華康儷細黑" w:hAnsi="Century Gothic"/>
      <w:bCs w:val="0"/>
      <w:noProof/>
      <w:kern w:val="2"/>
      <w:position w:val="-10"/>
      <w:sz w:val="20"/>
    </w:rPr>
  </w:style>
  <w:style w:type="paragraph" w:customStyle="1" w:styleId="Header1">
    <w:name w:val="Header1"/>
    <w:basedOn w:val="Footer1"/>
    <w:autoRedefine/>
    <w:uiPriority w:val="99"/>
    <w:rsid w:val="0005457E"/>
    <w:pPr>
      <w:tabs>
        <w:tab w:val="clear" w:pos="540"/>
        <w:tab w:val="clear" w:pos="8280"/>
        <w:tab w:val="left" w:pos="230"/>
        <w:tab w:val="right" w:pos="8931"/>
      </w:tabs>
      <w:jc w:val="left"/>
    </w:pPr>
    <w:rPr>
      <w:bCs/>
    </w:rPr>
  </w:style>
  <w:style w:type="paragraph" w:customStyle="1" w:styleId="Diagramcontent">
    <w:name w:val="Diagram content"/>
    <w:basedOn w:val="Text"/>
    <w:autoRedefine/>
    <w:uiPriority w:val="99"/>
    <w:rsid w:val="002501C1"/>
    <w:rPr>
      <w:bCs w:val="0"/>
      <w:sz w:val="22"/>
    </w:rPr>
  </w:style>
  <w:style w:type="paragraph" w:customStyle="1" w:styleId="TableBold">
    <w:name w:val="Table Bold"/>
    <w:basedOn w:val="Text"/>
    <w:autoRedefine/>
    <w:uiPriority w:val="99"/>
    <w:rsid w:val="002501C1"/>
    <w:pPr>
      <w:jc w:val="left"/>
    </w:pPr>
    <w:rPr>
      <w:rFonts w:ascii="Arial" w:hAnsi="Arial" w:cs="Arial"/>
      <w:b/>
      <w:bCs w:val="0"/>
      <w:sz w:val="20"/>
    </w:rPr>
  </w:style>
  <w:style w:type="paragraph" w:customStyle="1" w:styleId="Caption1">
    <w:name w:val="Caption1"/>
    <w:basedOn w:val="Text"/>
    <w:autoRedefine/>
    <w:uiPriority w:val="99"/>
    <w:rsid w:val="002501C1"/>
    <w:rPr>
      <w:rFonts w:ascii="Arial" w:hAnsi="Arial" w:cs="Arial"/>
      <w:bCs w:val="0"/>
    </w:rPr>
  </w:style>
  <w:style w:type="paragraph" w:customStyle="1" w:styleId="Covertitle">
    <w:name w:val="Cover title"/>
    <w:autoRedefine/>
    <w:uiPriority w:val="99"/>
    <w:rsid w:val="002501C1"/>
    <w:pPr>
      <w:spacing w:beforeLines="50" w:line="480" w:lineRule="auto"/>
      <w:jc w:val="center"/>
    </w:pPr>
    <w:rPr>
      <w:rFonts w:ascii="AvantGarde Md BT" w:eastAsia="華康中黑體" w:hAnsi="AvantGarde Md BT" w:cs="Arial"/>
      <w:b/>
      <w:sz w:val="52"/>
      <w:szCs w:val="20"/>
      <w:lang w:eastAsia="zh-TW"/>
    </w:rPr>
  </w:style>
  <w:style w:type="paragraph" w:customStyle="1" w:styleId="Sectiontitle">
    <w:name w:val="Section title"/>
    <w:next w:val="Subtitle1"/>
    <w:autoRedefine/>
    <w:uiPriority w:val="99"/>
    <w:rsid w:val="002501C1"/>
    <w:pPr>
      <w:pBdr>
        <w:bottom w:val="single" w:sz="12" w:space="1" w:color="FF0000"/>
      </w:pBdr>
      <w:tabs>
        <w:tab w:val="left" w:pos="888"/>
      </w:tabs>
      <w:spacing w:beforeLines="50" w:afterLines="150"/>
      <w:outlineLvl w:val="0"/>
    </w:pPr>
    <w:rPr>
      <w:rFonts w:ascii="Century Gothic" w:eastAsia="華康中黑體" w:hAnsi="Century Gothic" w:cs="Arial"/>
      <w:b/>
      <w:sz w:val="32"/>
      <w:szCs w:val="20"/>
      <w:lang w:eastAsia="zh-TW"/>
    </w:rPr>
  </w:style>
  <w:style w:type="paragraph" w:customStyle="1" w:styleId="Subtitle1">
    <w:name w:val="Sub title 1"/>
    <w:basedOn w:val="Sectiontitle"/>
    <w:autoRedefine/>
    <w:uiPriority w:val="99"/>
    <w:rsid w:val="002501C1"/>
    <w:pPr>
      <w:pBdr>
        <w:bottom w:val="none" w:sz="0" w:space="0" w:color="auto"/>
      </w:pBdr>
      <w:tabs>
        <w:tab w:val="clear" w:pos="888"/>
        <w:tab w:val="left" w:pos="792"/>
      </w:tabs>
      <w:spacing w:afterLines="50"/>
      <w:outlineLvl w:val="1"/>
    </w:pPr>
    <w:rPr>
      <w:i/>
      <w:iCs/>
      <w:sz w:val="28"/>
    </w:rPr>
  </w:style>
  <w:style w:type="paragraph" w:customStyle="1" w:styleId="Subtitle2">
    <w:name w:val="Sub title 2"/>
    <w:basedOn w:val="Subtitle1"/>
    <w:next w:val="Text"/>
    <w:autoRedefine/>
    <w:uiPriority w:val="99"/>
    <w:rsid w:val="002501C1"/>
    <w:pPr>
      <w:spacing w:before="50" w:after="50"/>
      <w:outlineLvl w:val="2"/>
    </w:pPr>
    <w:rPr>
      <w:bCs/>
      <w:iCs w:val="0"/>
      <w:sz w:val="24"/>
    </w:rPr>
  </w:style>
  <w:style w:type="paragraph" w:customStyle="1" w:styleId="Subtitle3">
    <w:name w:val="Sub title 3"/>
    <w:basedOn w:val="Subtitle2"/>
    <w:next w:val="Text"/>
    <w:autoRedefine/>
    <w:uiPriority w:val="99"/>
    <w:rsid w:val="002501C1"/>
    <w:pPr>
      <w:outlineLvl w:val="3"/>
    </w:pPr>
    <w:rPr>
      <w:bCs w:val="0"/>
      <w:iCs/>
    </w:rPr>
  </w:style>
  <w:style w:type="paragraph" w:customStyle="1" w:styleId="Subtitle4">
    <w:name w:val="Sub title 4"/>
    <w:basedOn w:val="Subtitle3"/>
    <w:next w:val="Text"/>
    <w:autoRedefine/>
    <w:uiPriority w:val="99"/>
    <w:rsid w:val="002501C1"/>
    <w:pPr>
      <w:outlineLvl w:val="4"/>
    </w:pPr>
    <w:rPr>
      <w:bCs/>
      <w:iCs w:val="0"/>
    </w:rPr>
  </w:style>
  <w:style w:type="paragraph" w:customStyle="1" w:styleId="Subtitle5">
    <w:name w:val="Sub title 5"/>
    <w:basedOn w:val="Subtitle4"/>
    <w:next w:val="Text"/>
    <w:autoRedefine/>
    <w:uiPriority w:val="99"/>
    <w:rsid w:val="002501C1"/>
    <w:pPr>
      <w:outlineLvl w:val="5"/>
    </w:pPr>
    <w:rPr>
      <w:bCs w:val="0"/>
      <w:iCs/>
    </w:rPr>
  </w:style>
  <w:style w:type="paragraph" w:customStyle="1" w:styleId="Subtitle6">
    <w:name w:val="Sub title 6"/>
    <w:basedOn w:val="Subtitle5"/>
    <w:autoRedefine/>
    <w:uiPriority w:val="99"/>
    <w:rsid w:val="002501C1"/>
    <w:pPr>
      <w:outlineLvl w:val="6"/>
    </w:pPr>
    <w:rPr>
      <w:bCs/>
      <w:iCs w:val="0"/>
    </w:rPr>
  </w:style>
  <w:style w:type="paragraph" w:customStyle="1" w:styleId="Subtitle7">
    <w:name w:val="Sub title 7"/>
    <w:basedOn w:val="Subtitle6"/>
    <w:next w:val="Text"/>
    <w:autoRedefine/>
    <w:uiPriority w:val="99"/>
    <w:rsid w:val="002501C1"/>
    <w:pPr>
      <w:outlineLvl w:val="7"/>
    </w:pPr>
    <w:rPr>
      <w:bCs w:val="0"/>
      <w:iCs/>
    </w:rPr>
  </w:style>
  <w:style w:type="paragraph" w:customStyle="1" w:styleId="Subtitle8">
    <w:name w:val="Sub title 8"/>
    <w:basedOn w:val="Subtitle7"/>
    <w:next w:val="Text"/>
    <w:autoRedefine/>
    <w:uiPriority w:val="99"/>
    <w:rsid w:val="002501C1"/>
    <w:pPr>
      <w:outlineLvl w:val="8"/>
    </w:pPr>
    <w:rPr>
      <w:bCs/>
      <w:iCs w:val="0"/>
    </w:rPr>
  </w:style>
  <w:style w:type="paragraph" w:styleId="Footer">
    <w:name w:val="footer"/>
    <w:basedOn w:val="Normal"/>
    <w:link w:val="FooterChar"/>
    <w:uiPriority w:val="99"/>
    <w:rsid w:val="00250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01F8D"/>
    <w:rPr>
      <w:rFonts w:ascii="Calibri" w:hAnsi="Calibri"/>
      <w:kern w:val="2"/>
      <w:sz w:val="24"/>
      <w:szCs w:val="24"/>
      <w:lang w:val="en-HK" w:eastAsia="zh-TW"/>
    </w:rPr>
  </w:style>
  <w:style w:type="character" w:styleId="PageNumber">
    <w:name w:val="page number"/>
    <w:basedOn w:val="DefaultParagraphFont"/>
    <w:uiPriority w:val="99"/>
    <w:rsid w:val="002501C1"/>
    <w:rPr>
      <w:rFonts w:cs="Times New Roman"/>
    </w:rPr>
  </w:style>
  <w:style w:type="paragraph" w:customStyle="1" w:styleId="footerlogo">
    <w:name w:val="footer logo"/>
    <w:basedOn w:val="Footer1"/>
    <w:next w:val="Footer1"/>
    <w:autoRedefine/>
    <w:uiPriority w:val="99"/>
    <w:rsid w:val="002501C1"/>
    <w:rPr>
      <w:color w:val="CC0000"/>
    </w:rPr>
  </w:style>
  <w:style w:type="paragraph" w:styleId="TOC1">
    <w:name w:val="toc 1"/>
    <w:basedOn w:val="Normal"/>
    <w:next w:val="Normal"/>
    <w:autoRedefine/>
    <w:uiPriority w:val="39"/>
    <w:rsid w:val="00284A1B"/>
    <w:pPr>
      <w:tabs>
        <w:tab w:val="left" w:pos="1440"/>
        <w:tab w:val="right" w:leader="dot" w:pos="9016"/>
      </w:tabs>
      <w:spacing w:beforeLines="50" w:before="50" w:beforeAutospacing="0" w:after="0" w:afterAutospacing="0"/>
    </w:pPr>
    <w:rPr>
      <w:rFonts w:eastAsia="Calibri" w:cs="Calibri"/>
      <w:b/>
      <w:noProof/>
    </w:rPr>
  </w:style>
  <w:style w:type="paragraph" w:customStyle="1" w:styleId="Logo">
    <w:name w:val="Logo"/>
    <w:basedOn w:val="footerlogo"/>
    <w:autoRedefine/>
    <w:uiPriority w:val="99"/>
    <w:rsid w:val="002501C1"/>
    <w:pPr>
      <w:jc w:val="center"/>
    </w:pPr>
    <w:rPr>
      <w:sz w:val="24"/>
    </w:rPr>
  </w:style>
  <w:style w:type="paragraph" w:customStyle="1" w:styleId="BodySingle">
    <w:name w:val="Body Single"/>
    <w:uiPriority w:val="99"/>
    <w:rsid w:val="002501C1"/>
    <w:pPr>
      <w:spacing w:before="120" w:after="120" w:line="240" w:lineRule="atLeast"/>
      <w:ind w:left="3283"/>
    </w:pPr>
    <w:rPr>
      <w:rFonts w:ascii="ITCCenturyBookT" w:hAnsi="ITCCenturyBookT"/>
      <w:color w:val="000000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2501C1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284A1B"/>
    <w:pPr>
      <w:tabs>
        <w:tab w:val="left" w:pos="1440"/>
        <w:tab w:val="right" w:leader="dot" w:pos="9016"/>
      </w:tabs>
      <w:spacing w:before="0" w:beforeAutospacing="0" w:after="0" w:afterAutospacing="0"/>
      <w:ind w:leftChars="200" w:left="480"/>
    </w:pPr>
    <w:rPr>
      <w:rFonts w:eastAsia="Calibri" w:cs="Calibri"/>
    </w:rPr>
  </w:style>
  <w:style w:type="paragraph" w:styleId="TOC3">
    <w:name w:val="toc 3"/>
    <w:basedOn w:val="Normal"/>
    <w:next w:val="Normal"/>
    <w:autoRedefine/>
    <w:uiPriority w:val="39"/>
    <w:rsid w:val="0023697A"/>
    <w:pPr>
      <w:tabs>
        <w:tab w:val="left" w:pos="1920"/>
        <w:tab w:val="right" w:leader="dot" w:pos="9016"/>
      </w:tabs>
      <w:spacing w:before="0" w:beforeAutospacing="0" w:after="0" w:afterAutospacing="0"/>
      <w:ind w:leftChars="400" w:left="960"/>
    </w:pPr>
  </w:style>
  <w:style w:type="paragraph" w:styleId="TOC4">
    <w:name w:val="toc 4"/>
    <w:basedOn w:val="Normal"/>
    <w:next w:val="Normal"/>
    <w:autoRedefine/>
    <w:uiPriority w:val="99"/>
    <w:semiHidden/>
    <w:rsid w:val="002501C1"/>
    <w:pPr>
      <w:ind w:leftChars="600" w:left="1440"/>
    </w:pPr>
  </w:style>
  <w:style w:type="paragraph" w:styleId="TOC5">
    <w:name w:val="toc 5"/>
    <w:basedOn w:val="Normal"/>
    <w:next w:val="Normal"/>
    <w:autoRedefine/>
    <w:uiPriority w:val="99"/>
    <w:semiHidden/>
    <w:rsid w:val="002501C1"/>
    <w:pPr>
      <w:ind w:leftChars="800" w:left="1920"/>
    </w:pPr>
  </w:style>
  <w:style w:type="paragraph" w:styleId="TOC6">
    <w:name w:val="toc 6"/>
    <w:basedOn w:val="Normal"/>
    <w:next w:val="Normal"/>
    <w:autoRedefine/>
    <w:uiPriority w:val="99"/>
    <w:semiHidden/>
    <w:rsid w:val="002501C1"/>
    <w:pPr>
      <w:ind w:leftChars="1000" w:left="2400"/>
    </w:pPr>
  </w:style>
  <w:style w:type="paragraph" w:styleId="TOC7">
    <w:name w:val="toc 7"/>
    <w:basedOn w:val="Normal"/>
    <w:next w:val="Normal"/>
    <w:autoRedefine/>
    <w:uiPriority w:val="99"/>
    <w:semiHidden/>
    <w:rsid w:val="002501C1"/>
    <w:pPr>
      <w:ind w:leftChars="1200" w:left="2880"/>
    </w:pPr>
  </w:style>
  <w:style w:type="paragraph" w:styleId="TOC8">
    <w:name w:val="toc 8"/>
    <w:basedOn w:val="Normal"/>
    <w:next w:val="Normal"/>
    <w:autoRedefine/>
    <w:uiPriority w:val="99"/>
    <w:semiHidden/>
    <w:rsid w:val="002501C1"/>
    <w:pPr>
      <w:ind w:leftChars="1400" w:left="3360"/>
    </w:pPr>
  </w:style>
  <w:style w:type="paragraph" w:styleId="TOC9">
    <w:name w:val="toc 9"/>
    <w:basedOn w:val="Normal"/>
    <w:next w:val="Normal"/>
    <w:autoRedefine/>
    <w:uiPriority w:val="99"/>
    <w:semiHidden/>
    <w:rsid w:val="002501C1"/>
    <w:pPr>
      <w:ind w:leftChars="1600" w:left="3840"/>
    </w:pPr>
  </w:style>
  <w:style w:type="character" w:styleId="FollowedHyperlink">
    <w:name w:val="FollowedHyperlink"/>
    <w:basedOn w:val="DefaultParagraphFont"/>
    <w:uiPriority w:val="99"/>
    <w:rsid w:val="002501C1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5F02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F02E0"/>
    <w:rPr>
      <w:rFonts w:ascii="Tahoma" w:hAnsi="Tahoma" w:cs="Tahoma"/>
      <w:kern w:val="2"/>
      <w:sz w:val="16"/>
      <w:szCs w:val="16"/>
      <w:lang w:val="en-HK" w:eastAsia="zh-TW"/>
    </w:rPr>
  </w:style>
  <w:style w:type="paragraph" w:customStyle="1" w:styleId="TableText">
    <w:name w:val="Table Text"/>
    <w:basedOn w:val="TableBold"/>
    <w:autoRedefine/>
    <w:uiPriority w:val="99"/>
    <w:rsid w:val="002501C1"/>
    <w:rPr>
      <w:b w:val="0"/>
    </w:rPr>
  </w:style>
  <w:style w:type="paragraph" w:styleId="TOCHeading">
    <w:name w:val="TOC Heading"/>
    <w:basedOn w:val="Heading1"/>
    <w:next w:val="Normal"/>
    <w:uiPriority w:val="99"/>
    <w:qFormat/>
    <w:rsid w:val="005F02E0"/>
    <w:pPr>
      <w:keepNext/>
      <w:keepLines/>
      <w:pBdr>
        <w:bottom w:val="none" w:sz="0" w:space="0" w:color="auto"/>
      </w:pBdr>
      <w:tabs>
        <w:tab w:val="clear" w:pos="888"/>
      </w:tabs>
      <w:spacing w:beforeLines="0" w:afterLines="0" w:line="276" w:lineRule="auto"/>
      <w:outlineLvl w:val="9"/>
    </w:pPr>
    <w:rPr>
      <w:rFonts w:ascii="Cambria" w:eastAsia="新細明體" w:hAnsi="Cambria" w:cs="Times New Roman"/>
      <w:bCs/>
      <w:color w:val="365F91"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99"/>
    <w:qFormat/>
    <w:rsid w:val="006D7837"/>
    <w:pPr>
      <w:keepNext/>
      <w:spacing w:before="40" w:beforeAutospacing="0" w:after="0" w:afterAutospacing="0"/>
      <w:ind w:hangingChars="200" w:hanging="200"/>
    </w:pPr>
    <w:rPr>
      <w:b/>
      <w:bCs/>
      <w:color w:val="000000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F742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74261"/>
    <w:rPr>
      <w:rFonts w:ascii="Calibri" w:hAnsi="Calibri" w:cs="Times New Roman"/>
      <w:kern w:val="2"/>
      <w:sz w:val="24"/>
      <w:szCs w:val="24"/>
      <w:lang w:val="en-HK" w:eastAsia="zh-TW"/>
    </w:rPr>
  </w:style>
  <w:style w:type="table" w:styleId="TableGrid">
    <w:name w:val="Table Grid"/>
    <w:basedOn w:val="TableNormal"/>
    <w:uiPriority w:val="59"/>
    <w:rsid w:val="00E9777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CCB"/>
    <w:pPr>
      <w:ind w:left="720"/>
      <w:contextualSpacing/>
    </w:pPr>
  </w:style>
  <w:style w:type="paragraph" w:customStyle="1" w:styleId="Non-ActiveURL">
    <w:name w:val="Non-Active URL"/>
    <w:basedOn w:val="Normal"/>
    <w:link w:val="Non-ActiveURLChar"/>
    <w:uiPriority w:val="99"/>
    <w:rsid w:val="00535FFD"/>
    <w:rPr>
      <w:color w:val="0070C0"/>
      <w:u w:val="single"/>
    </w:rPr>
  </w:style>
  <w:style w:type="character" w:customStyle="1" w:styleId="Non-ActiveURLChar">
    <w:name w:val="Non-Active URL Char"/>
    <w:basedOn w:val="DefaultParagraphFont"/>
    <w:link w:val="Non-ActiveURL"/>
    <w:uiPriority w:val="99"/>
    <w:locked/>
    <w:rsid w:val="00535FFD"/>
    <w:rPr>
      <w:rFonts w:ascii="Calibri" w:hAnsi="Calibri" w:cs="Times New Roman"/>
      <w:color w:val="0070C0"/>
      <w:kern w:val="2"/>
      <w:sz w:val="24"/>
      <w:szCs w:val="24"/>
      <w:u w:val="single"/>
      <w:lang w:eastAsia="zh-TW"/>
    </w:rPr>
  </w:style>
  <w:style w:type="character" w:styleId="CommentReference">
    <w:name w:val="annotation reference"/>
    <w:basedOn w:val="DefaultParagraphFont"/>
    <w:uiPriority w:val="99"/>
    <w:rsid w:val="005B4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B4C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5B4CDE"/>
    <w:rPr>
      <w:rFonts w:ascii="Calibri" w:hAnsi="Calibri" w:cs="Times New Roman"/>
      <w:kern w:val="2"/>
      <w:lang w:val="en-HK"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B4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5B4CDE"/>
    <w:rPr>
      <w:rFonts w:ascii="Calibri" w:hAnsi="Calibri" w:cs="Times New Roman"/>
      <w:b/>
      <w:bCs/>
      <w:kern w:val="2"/>
      <w:lang w:val="en-HK" w:eastAsia="zh-TW"/>
    </w:rPr>
  </w:style>
  <w:style w:type="table" w:styleId="TableClassic1">
    <w:name w:val="Table Classic 1"/>
    <w:basedOn w:val="TableNormal"/>
    <w:uiPriority w:val="99"/>
    <w:rsid w:val="004A33DB"/>
    <w:pPr>
      <w:widowControl w:val="0"/>
      <w:spacing w:before="100" w:beforeAutospacing="1" w:after="100" w:afterAutospacing="1"/>
      <w:jc w:val="both"/>
    </w:pPr>
    <w:rPr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1E3EFB"/>
    <w:rPr>
      <w:rFonts w:ascii="Calibri" w:hAnsi="Calibri"/>
      <w:kern w:val="2"/>
      <w:sz w:val="24"/>
      <w:szCs w:val="24"/>
      <w:lang w:val="en-HK" w:eastAsia="zh-TW"/>
    </w:rPr>
  </w:style>
  <w:style w:type="paragraph" w:styleId="DocumentMap">
    <w:name w:val="Document Map"/>
    <w:basedOn w:val="Normal"/>
    <w:link w:val="DocumentMapChar"/>
    <w:uiPriority w:val="99"/>
    <w:rsid w:val="00D8626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D86264"/>
    <w:rPr>
      <w:rFonts w:ascii="Tahoma" w:hAnsi="Tahoma" w:cs="Tahoma"/>
      <w:kern w:val="2"/>
      <w:sz w:val="16"/>
      <w:szCs w:val="16"/>
      <w:lang w:val="en-HK" w:eastAsia="zh-TW"/>
    </w:rPr>
  </w:style>
  <w:style w:type="character" w:styleId="PlaceholderText">
    <w:name w:val="Placeholder Text"/>
    <w:basedOn w:val="DefaultParagraphFont"/>
    <w:uiPriority w:val="99"/>
    <w:semiHidden/>
    <w:rsid w:val="00AA438D"/>
    <w:rPr>
      <w:rFonts w:cs="Times New Roman"/>
      <w:color w:val="808080"/>
    </w:rPr>
  </w:style>
  <w:style w:type="paragraph" w:customStyle="1" w:styleId="TableSmHeading">
    <w:name w:val="Table_Sm_Heading"/>
    <w:basedOn w:val="Normal"/>
    <w:uiPriority w:val="99"/>
    <w:rsid w:val="0018245F"/>
    <w:pPr>
      <w:keepNext/>
      <w:keepLines/>
      <w:widowControl/>
      <w:spacing w:before="60" w:beforeAutospacing="0" w:after="40" w:afterAutospacing="0"/>
      <w:jc w:val="left"/>
    </w:pPr>
    <w:rPr>
      <w:rFonts w:ascii="Futura Bk" w:hAnsi="Futura Bk"/>
      <w:b/>
      <w:kern w:val="0"/>
      <w:sz w:val="18"/>
      <w:szCs w:val="20"/>
      <w:lang w:val="en-GB" w:eastAsia="en-US"/>
    </w:rPr>
  </w:style>
  <w:style w:type="paragraph" w:customStyle="1" w:styleId="TableMedium">
    <w:name w:val="Table_Medium"/>
    <w:basedOn w:val="Normal"/>
    <w:uiPriority w:val="99"/>
    <w:rsid w:val="0018245F"/>
    <w:pPr>
      <w:widowControl/>
      <w:spacing w:before="40" w:beforeAutospacing="0" w:after="40" w:afterAutospacing="0"/>
      <w:jc w:val="left"/>
    </w:pPr>
    <w:rPr>
      <w:rFonts w:ascii="Futura Bk" w:hAnsi="Futura Bk"/>
      <w:kern w:val="0"/>
      <w:sz w:val="18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0E77EF"/>
    <w:pPr>
      <w:spacing w:beforeLines="50" w:beforeAutospacing="0"/>
      <w:jc w:val="center"/>
    </w:pPr>
    <w:rPr>
      <w:rFonts w:ascii="Century Gothic" w:hAnsi="Century Gothic"/>
      <w:b/>
      <w:bCs/>
      <w:sz w:val="5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E77EF"/>
    <w:rPr>
      <w:rFonts w:ascii="Century Gothic" w:eastAsia="Times New Roman" w:hAnsi="Century Gothic" w:cs="Times New Roman"/>
      <w:b/>
      <w:bCs/>
      <w:kern w:val="2"/>
      <w:sz w:val="32"/>
      <w:szCs w:val="32"/>
      <w:lang w:val="en-HK" w:eastAsia="zh-TW"/>
    </w:rPr>
  </w:style>
  <w:style w:type="paragraph" w:customStyle="1" w:styleId="CodeBlock">
    <w:name w:val="Code Block"/>
    <w:basedOn w:val="Normal"/>
    <w:link w:val="CodeBlockChar"/>
    <w:qFormat/>
    <w:rsid w:val="00EF6136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50" w:beforeAutospacing="0" w:afterLines="100" w:afterAutospacing="0"/>
      <w:contextualSpacing/>
    </w:pPr>
    <w:rPr>
      <w:rFonts w:eastAsia="Courier New"/>
      <w:sz w:val="16"/>
      <w:szCs w:val="16"/>
    </w:rPr>
  </w:style>
  <w:style w:type="character" w:customStyle="1" w:styleId="CodeBlockChar">
    <w:name w:val="Code Block Char"/>
    <w:basedOn w:val="DefaultParagraphFont"/>
    <w:link w:val="CodeBlock"/>
    <w:rsid w:val="00EF6136"/>
    <w:rPr>
      <w:rFonts w:ascii="Calibri" w:eastAsia="Courier New" w:hAnsi="Calibri"/>
      <w:kern w:val="2"/>
      <w:sz w:val="16"/>
      <w:szCs w:val="16"/>
      <w:lang w:val="en-HK" w:eastAsia="zh-TW"/>
    </w:rPr>
  </w:style>
  <w:style w:type="paragraph" w:styleId="BodyText">
    <w:name w:val="Body Text"/>
    <w:basedOn w:val="Normal"/>
    <w:link w:val="BodyTextChar"/>
    <w:uiPriority w:val="99"/>
    <w:unhideWhenUsed/>
    <w:qFormat/>
    <w:rsid w:val="00C75629"/>
    <w:pPr>
      <w:widowControl/>
      <w:spacing w:before="0" w:beforeAutospacing="0" w:after="120" w:afterAutospacing="0"/>
    </w:pPr>
    <w:rPr>
      <w:rFonts w:asciiTheme="minorHAnsi" w:hAnsiTheme="minorHAnsi"/>
      <w:kern w:val="0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C75629"/>
    <w:rPr>
      <w:rFonts w:asciiTheme="minorHAnsi" w:hAnsiTheme="minorHAnsi"/>
      <w:sz w:val="24"/>
      <w:szCs w:val="24"/>
      <w:lang w:eastAsia="en-US" w:bidi="en-US"/>
    </w:rPr>
  </w:style>
  <w:style w:type="paragraph" w:customStyle="1" w:styleId="AppendixHeading1">
    <w:name w:val="Appendix Heading 1"/>
    <w:basedOn w:val="Heading1"/>
    <w:next w:val="Normal"/>
    <w:link w:val="AppendixHeading1Char"/>
    <w:uiPriority w:val="99"/>
    <w:qFormat/>
    <w:rsid w:val="005579AA"/>
    <w:pPr>
      <w:numPr>
        <w:numId w:val="13"/>
      </w:numPr>
      <w:tabs>
        <w:tab w:val="clear" w:pos="888"/>
        <w:tab w:val="left" w:pos="2400"/>
      </w:tabs>
      <w:spacing w:before="180" w:after="540"/>
      <w:ind w:left="432"/>
    </w:pPr>
  </w:style>
  <w:style w:type="paragraph" w:customStyle="1" w:styleId="AppendixHeading2">
    <w:name w:val="Appendix Heading 2"/>
    <w:basedOn w:val="Heading2"/>
    <w:next w:val="BodyText"/>
    <w:uiPriority w:val="99"/>
    <w:qFormat/>
    <w:rsid w:val="00E06E83"/>
    <w:pPr>
      <w:keepNext w:val="0"/>
      <w:numPr>
        <w:numId w:val="9"/>
      </w:numPr>
      <w:spacing w:before="180" w:after="180"/>
    </w:pPr>
  </w:style>
  <w:style w:type="character" w:customStyle="1" w:styleId="AppendixHeading1Char">
    <w:name w:val="Appendix Heading 1 Char"/>
    <w:basedOn w:val="DefaultParagraphFont"/>
    <w:link w:val="AppendixHeading1"/>
    <w:uiPriority w:val="99"/>
    <w:rsid w:val="005579AA"/>
    <w:rPr>
      <w:rFonts w:ascii="Century Gothic" w:eastAsia="華康中黑體" w:hAnsi="Century Gothic" w:cs="Arial"/>
      <w:b/>
      <w:sz w:val="32"/>
      <w:szCs w:val="20"/>
      <w:lang w:eastAsia="zh-TW"/>
    </w:rPr>
  </w:style>
  <w:style w:type="table" w:customStyle="1" w:styleId="DefaultTable">
    <w:name w:val="Default Table"/>
    <w:basedOn w:val="TableNormal"/>
    <w:uiPriority w:val="99"/>
    <w:rsid w:val="00526E39"/>
    <w:rPr>
      <w:rFonts w:ascii="Calibri" w:eastAsia="Calibri" w:hAnsi="Calibri" w:cs="Calibri"/>
    </w:rPr>
    <w:tblPr>
      <w:tblStyleRowBandSize w:val="1"/>
      <w:tblStyleColBandSize w:val="1"/>
      <w:tblBorders>
        <w:top w:val="single" w:sz="12" w:space="0" w:color="000000"/>
        <w:bottom w:val="single" w:sz="12" w:space="0" w:color="000000"/>
        <w:insideH w:val="dotted" w:sz="4" w:space="0" w:color="auto"/>
        <w:insideV w:val="single" w:sz="8" w:space="0" w:color="000000"/>
      </w:tblBorders>
    </w:tblPr>
    <w:trPr>
      <w:cantSplit/>
    </w:trPr>
    <w:tblStylePr w:type="firstRow">
      <w:rPr>
        <w:rFonts w:asciiTheme="majorHAnsi" w:eastAsiaTheme="majorEastAsia" w:hAnsiTheme="majorHAnsi" w:cstheme="majorHAnsi"/>
        <w:i/>
      </w:rPr>
      <w:tblPr/>
      <w:trPr>
        <w:cantSplit w:val="0"/>
        <w:tblHeader/>
      </w:trPr>
      <w:tcPr>
        <w:tcBorders>
          <w:top w:val="single" w:sz="12" w:space="0" w:color="000000"/>
          <w:left w:val="nil"/>
          <w:bottom w:val="single" w:sz="8" w:space="0" w:color="000000"/>
          <w:right w:val="nil"/>
          <w:insideH w:val="nil"/>
          <w:insideV w:val="single" w:sz="8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single" w:sz="8" w:space="0" w:color="000000"/>
          <w:tl2br w:val="nil"/>
          <w:tr2bl w:val="nil"/>
        </w:tcBorders>
      </w:tcPr>
    </w:tblStylePr>
    <w:tblStylePr w:type="firstCol">
      <w:tblPr/>
      <w:tcPr>
        <w:tcBorders>
          <w:top w:val="single" w:sz="12" w:space="0" w:color="000000"/>
          <w:left w:val="nil"/>
          <w:bottom w:val="single" w:sz="12" w:space="0" w:color="000000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eCell">
      <w:rPr>
        <w:b/>
      </w:rPr>
      <w:tblPr/>
      <w:tcPr>
        <w:tcBorders>
          <w:top w:val="single" w:sz="12" w:space="0" w:color="000000"/>
          <w:left w:val="single" w:sz="12" w:space="0" w:color="000000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12" w:space="0" w:color="000000"/>
          <w:left w:val="nil"/>
          <w:bottom w:val="single" w:sz="8" w:space="0" w:color="000000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</w:rPr>
      <w:tblPr/>
      <w:tcPr>
        <w:tcBorders>
          <w:top w:val="single" w:sz="12" w:space="0" w:color="000000"/>
          <w:left w:val="nil"/>
          <w:bottom w:val="single" w:sz="12" w:space="0" w:color="000000"/>
          <w:right w:val="single" w:sz="12" w:space="0" w:color="000000"/>
          <w:insideH w:val="nil"/>
          <w:insideV w:val="nil"/>
          <w:tl2br w:val="nil"/>
          <w:tr2bl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5844E0"/>
    <w:pPr>
      <w:snapToGrid w:val="0"/>
      <w:jc w:val="left"/>
    </w:pPr>
    <w:rPr>
      <w:rFonts w:eastAsia="新細明體"/>
      <w:sz w:val="20"/>
      <w:szCs w:val="20"/>
      <w:lang w:val="en-HK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44E0"/>
    <w:rPr>
      <w:rFonts w:ascii="Calibri" w:eastAsia="新細明體" w:hAnsi="Calibri"/>
      <w:kern w:val="2"/>
      <w:sz w:val="20"/>
      <w:szCs w:val="20"/>
      <w:lang w:val="en-HK" w:eastAsia="zh-TW"/>
    </w:rPr>
  </w:style>
  <w:style w:type="character" w:styleId="FootnoteReference">
    <w:name w:val="footnote reference"/>
    <w:basedOn w:val="DefaultParagraphFont"/>
    <w:uiPriority w:val="99"/>
    <w:semiHidden/>
    <w:rsid w:val="005844E0"/>
    <w:rPr>
      <w:rFonts w:cs="Times New Roman"/>
      <w:vertAlign w:val="superscript"/>
    </w:rPr>
  </w:style>
  <w:style w:type="table" w:styleId="GridTable4">
    <w:name w:val="Grid Table 4"/>
    <w:basedOn w:val="TableNormal"/>
    <w:uiPriority w:val="49"/>
    <w:rsid w:val="00C64F6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Walker\2014\PLK%20Food\Penetration%20Test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30C51-E29D-46E0-A73B-40DA7834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Penetration Test Report.dotx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Penetration Test Report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Penetration Test Report</dc:title>
  <dc:creator>Chak Fu Lau</dc:creator>
  <cp:lastModifiedBy>Fu Lau</cp:lastModifiedBy>
  <cp:revision>19</cp:revision>
  <cp:lastPrinted>2010-08-13T09:05:00Z</cp:lastPrinted>
  <dcterms:created xsi:type="dcterms:W3CDTF">2015-01-02T03:08:00Z</dcterms:created>
  <dcterms:modified xsi:type="dcterms:W3CDTF">2015-06-23T08:29:00Z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NUM">
    <vt:lpwstr>0.1</vt:lpwstr>
  </property>
  <property fmtid="{D5CDD505-2E9C-101B-9397-08002B2CF9AE}" pid="3" name="VERSION_DATE">
    <vt:lpwstr>2 Jan, 2014</vt:lpwstr>
  </property>
  <property fmtid="{D5CDD505-2E9C-101B-9397-08002B2CF9AE}" pid="4" name="CLIENT_FULL_NAME">
    <vt:lpwstr>Po Leung Kuk</vt:lpwstr>
  </property>
  <property fmtid="{D5CDD505-2E9C-101B-9397-08002B2CF9AE}" pid="5" name="CLIENT_SHORT_NAME">
    <vt:lpwstr>PLK</vt:lpwstr>
  </property>
  <property fmtid="{D5CDD505-2E9C-101B-9397-08002B2CF9AE}" pid="6" name="SERVICE_NAME">
    <vt:lpwstr>Food Bank Inventory &amp; Case Management System</vt:lpwstr>
  </property>
  <property fmtid="{D5CDD505-2E9C-101B-9397-08002B2CF9AE}" pid="7" name="CLASSIFICATION">
    <vt:lpwstr>RESTRICTED</vt:lpwstr>
  </property>
</Properties>
</file>